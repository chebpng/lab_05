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/>
    <w:p w:rsidR="00B97318" w:rsidRDefault="00B97318"/>
    <w:p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D861F9">
        <w:rPr>
          <w:b/>
        </w:rPr>
        <w:t>5</w:t>
      </w:r>
    </w:p>
    <w:p w:rsidR="00465557" w:rsidRDefault="00465557" w:rsidP="000D68C2">
      <w:pPr>
        <w:jc w:val="center"/>
      </w:pPr>
    </w:p>
    <w:p w:rsidR="00D861F9" w:rsidRPr="00D861F9" w:rsidRDefault="00D861F9" w:rsidP="00D861F9">
      <w:pPr>
        <w:pStyle w:val="1"/>
        <w:spacing w:before="12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D861F9">
        <w:rPr>
          <w:rFonts w:ascii="Times New Roman" w:hAnsi="Times New Roman" w:cs="Times New Roman"/>
          <w:color w:val="000000" w:themeColor="text1"/>
          <w:sz w:val="40"/>
          <w:szCs w:val="40"/>
        </w:rPr>
        <w:t>ПОСЛЕДОВАТЕЛЬНОСТИ ДАННЫХ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D861F9" w:rsidRDefault="00D861F9" w:rsidP="00D861F9">
      <w:pPr>
        <w:ind w:firstLine="720"/>
        <w:jc w:val="both"/>
      </w:pPr>
    </w:p>
    <w:p w:rsidR="00D861F9" w:rsidRDefault="00D861F9" w:rsidP="00D861F9">
      <w:pPr>
        <w:ind w:firstLine="720"/>
        <w:jc w:val="both"/>
      </w:pPr>
      <w:r>
        <w:t xml:space="preserve">Для размещения в памяти последовательности данных одного типа можно использовать массив или создать список, в котором каждый элемент содержит одно из значений данных. </w:t>
      </w:r>
    </w:p>
    <w:p w:rsidR="00465557" w:rsidRDefault="00465557"/>
    <w:p w:rsidR="00E4480A" w:rsidRDefault="009E534D" w:rsidP="009E534D">
      <w:pPr>
        <w:pStyle w:val="3"/>
        <w:ind w:left="0" w:right="84" w:firstLine="105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D861F9">
        <w:rPr>
          <w:i/>
          <w:sz w:val="28"/>
          <w:szCs w:val="28"/>
        </w:rPr>
        <w:t>Массивы</w:t>
      </w:r>
    </w:p>
    <w:p w:rsidR="00D861F9" w:rsidRDefault="00D861F9" w:rsidP="00D861F9">
      <w:pPr>
        <w:ind w:firstLine="720"/>
        <w:jc w:val="both"/>
      </w:pPr>
      <w:r>
        <w:t>Для любого массива определены функции:</w:t>
      </w:r>
    </w:p>
    <w:p w:rsidR="00D861F9" w:rsidRDefault="00D861F9" w:rsidP="00D861F9">
      <w:pPr>
        <w:ind w:firstLine="720"/>
        <w:jc w:val="both"/>
      </w:pPr>
    </w:p>
    <w:p w:rsidR="00D861F9" w:rsidRPr="001C46BF" w:rsidRDefault="00D861F9" w:rsidP="00D861F9">
      <w:pPr>
        <w:ind w:firstLine="720"/>
        <w:jc w:val="both"/>
      </w:pPr>
      <w:r w:rsidRPr="001C46BF">
        <w:rPr>
          <w:b/>
          <w:lang w:val="en-US"/>
        </w:rPr>
        <w:t>Length</w:t>
      </w:r>
      <w:r w:rsidRPr="001C46BF">
        <w:tab/>
      </w:r>
      <w:r>
        <w:t>число элементов;</w:t>
      </w:r>
    </w:p>
    <w:p w:rsidR="00D861F9" w:rsidRPr="001C46BF" w:rsidRDefault="00D861F9" w:rsidP="00D861F9">
      <w:pPr>
        <w:ind w:firstLine="720"/>
        <w:jc w:val="both"/>
      </w:pPr>
      <w:r w:rsidRPr="001C46BF">
        <w:rPr>
          <w:b/>
          <w:lang w:val="en-US"/>
        </w:rPr>
        <w:t>High</w:t>
      </w:r>
      <w:r>
        <w:tab/>
      </w:r>
      <w:r>
        <w:tab/>
        <w:t>наибольшее значение индекса;</w:t>
      </w:r>
    </w:p>
    <w:p w:rsidR="00D861F9" w:rsidRDefault="00D861F9" w:rsidP="00D861F9">
      <w:pPr>
        <w:ind w:firstLine="720"/>
        <w:jc w:val="both"/>
      </w:pPr>
      <w:r w:rsidRPr="001C46BF">
        <w:rPr>
          <w:b/>
          <w:lang w:val="en-US"/>
        </w:rPr>
        <w:t>Low</w:t>
      </w:r>
      <w:r>
        <w:tab/>
      </w:r>
      <w:r>
        <w:tab/>
        <w:t>наименьшее значение индекса.</w:t>
      </w:r>
    </w:p>
    <w:p w:rsidR="00D861F9" w:rsidRDefault="00D861F9" w:rsidP="00D861F9">
      <w:pPr>
        <w:ind w:firstLine="720"/>
        <w:jc w:val="both"/>
      </w:pPr>
    </w:p>
    <w:p w:rsidR="00D861F9" w:rsidRDefault="00D861F9" w:rsidP="00D861F9">
      <w:pPr>
        <w:ind w:firstLine="720"/>
        <w:jc w:val="both"/>
      </w:pPr>
      <w:r>
        <w:t xml:space="preserve">Функции для числовых массивов, определенные в модуле </w:t>
      </w:r>
      <w:r>
        <w:rPr>
          <w:lang w:val="en-US"/>
        </w:rPr>
        <w:t>Math</w:t>
      </w:r>
      <w:r>
        <w:t xml:space="preserve"> (файл ..</w:t>
      </w:r>
      <w:r w:rsidRPr="005C6B71">
        <w:t>\</w:t>
      </w:r>
      <w:r>
        <w:rPr>
          <w:lang w:val="en-US"/>
        </w:rPr>
        <w:t>Lazarus</w:t>
      </w:r>
      <w:r w:rsidRPr="00DF1352">
        <w:t>\</w:t>
      </w:r>
      <w:proofErr w:type="spellStart"/>
      <w:r>
        <w:rPr>
          <w:lang w:val="en-US"/>
        </w:rPr>
        <w:t>fpc</w:t>
      </w:r>
      <w:proofErr w:type="spellEnd"/>
      <w:r w:rsidRPr="00DF1352">
        <w:t>\2.0.4\</w:t>
      </w:r>
      <w:r>
        <w:rPr>
          <w:lang w:val="en-US"/>
        </w:rPr>
        <w:t>source</w:t>
      </w:r>
      <w:r w:rsidRPr="00DF1352">
        <w:t>\</w:t>
      </w:r>
      <w:proofErr w:type="spellStart"/>
      <w:r>
        <w:rPr>
          <w:lang w:val="en-US"/>
        </w:rPr>
        <w:t>rtl</w:t>
      </w:r>
      <w:proofErr w:type="spellEnd"/>
      <w:r w:rsidRPr="00DF1352">
        <w:t>\</w:t>
      </w:r>
      <w:proofErr w:type="spellStart"/>
      <w:r>
        <w:rPr>
          <w:lang w:val="en-US"/>
        </w:rPr>
        <w:t>objpas</w:t>
      </w:r>
      <w:proofErr w:type="spellEnd"/>
      <w:r w:rsidRPr="00DF1352">
        <w:t>\</w:t>
      </w:r>
      <w:r>
        <w:rPr>
          <w:lang w:val="en-US"/>
        </w:rPr>
        <w:t>math</w:t>
      </w:r>
      <w:r w:rsidRPr="00DF1352">
        <w:t>.</w:t>
      </w:r>
      <w:proofErr w:type="spellStart"/>
      <w:r>
        <w:rPr>
          <w:lang w:val="en-US"/>
        </w:rPr>
        <w:t>pp</w:t>
      </w:r>
      <w:proofErr w:type="spellEnd"/>
      <w:r>
        <w:t>):</w:t>
      </w:r>
    </w:p>
    <w:p w:rsidR="00D861F9" w:rsidRDefault="00D861F9" w:rsidP="00D861F9">
      <w:pPr>
        <w:ind w:firstLine="720"/>
        <w:jc w:val="both"/>
      </w:pPr>
    </w:p>
    <w:p w:rsidR="00D861F9" w:rsidRPr="001C46BF" w:rsidRDefault="00D861F9" w:rsidP="00D861F9">
      <w:pPr>
        <w:ind w:firstLine="720"/>
        <w:jc w:val="both"/>
      </w:pPr>
      <w:proofErr w:type="spellStart"/>
      <w:r w:rsidRPr="001C46BF">
        <w:rPr>
          <w:b/>
          <w:lang w:val="en-US"/>
        </w:rPr>
        <w:t>MaxIntValue</w:t>
      </w:r>
      <w:proofErr w:type="spellEnd"/>
      <w:r w:rsidRPr="001C46BF">
        <w:tab/>
      </w:r>
      <w:r>
        <w:tab/>
        <w:t>максимальное значение в массиве целых чисел;</w:t>
      </w:r>
    </w:p>
    <w:p w:rsidR="00D861F9" w:rsidRPr="001C46BF" w:rsidRDefault="00D861F9" w:rsidP="00D861F9">
      <w:pPr>
        <w:ind w:firstLine="720"/>
        <w:jc w:val="both"/>
      </w:pPr>
      <w:proofErr w:type="spellStart"/>
      <w:r w:rsidRPr="001C46BF">
        <w:rPr>
          <w:b/>
          <w:lang w:val="en-US"/>
        </w:rPr>
        <w:t>MinIntValue</w:t>
      </w:r>
      <w:proofErr w:type="spellEnd"/>
      <w:r>
        <w:tab/>
      </w:r>
      <w:r>
        <w:tab/>
        <w:t>минимальное значение в массиве целых чисел;</w:t>
      </w:r>
    </w:p>
    <w:p w:rsidR="00D861F9" w:rsidRPr="001C46BF" w:rsidRDefault="00D861F9" w:rsidP="00D861F9">
      <w:pPr>
        <w:ind w:firstLine="720"/>
        <w:jc w:val="both"/>
      </w:pPr>
      <w:proofErr w:type="spellStart"/>
      <w:r w:rsidRPr="001C46BF">
        <w:rPr>
          <w:b/>
          <w:lang w:val="en-US"/>
        </w:rPr>
        <w:t>MaxValue</w:t>
      </w:r>
      <w:proofErr w:type="spellEnd"/>
      <w:r>
        <w:tab/>
      </w:r>
      <w:r>
        <w:tab/>
        <w:t>максимальное значение в числовом массиве;</w:t>
      </w:r>
    </w:p>
    <w:p w:rsidR="00D861F9" w:rsidRPr="001C46BF" w:rsidRDefault="00D861F9" w:rsidP="00D861F9">
      <w:pPr>
        <w:ind w:firstLine="720"/>
        <w:jc w:val="both"/>
      </w:pPr>
      <w:proofErr w:type="spellStart"/>
      <w:r w:rsidRPr="001C46BF">
        <w:rPr>
          <w:b/>
          <w:lang w:val="en-US"/>
        </w:rPr>
        <w:t>MinValue</w:t>
      </w:r>
      <w:proofErr w:type="spellEnd"/>
      <w:r>
        <w:tab/>
      </w:r>
      <w:r>
        <w:tab/>
        <w:t xml:space="preserve">минимальное значение в числовом массиве; </w:t>
      </w:r>
    </w:p>
    <w:p w:rsidR="00D861F9" w:rsidRPr="001C46BF" w:rsidRDefault="00D861F9" w:rsidP="00D861F9">
      <w:pPr>
        <w:ind w:firstLine="720"/>
        <w:jc w:val="both"/>
      </w:pPr>
      <w:proofErr w:type="gramStart"/>
      <w:r w:rsidRPr="001C46BF">
        <w:rPr>
          <w:b/>
          <w:lang w:val="en-US"/>
        </w:rPr>
        <w:t>Sum</w:t>
      </w:r>
      <w:r>
        <w:tab/>
      </w:r>
      <w:r>
        <w:tab/>
      </w:r>
      <w:r>
        <w:tab/>
        <w:t>сумма элементов массива.</w:t>
      </w:r>
      <w:proofErr w:type="gramEnd"/>
    </w:p>
    <w:p w:rsidR="00D861F9" w:rsidRPr="00D861F9" w:rsidRDefault="00D861F9" w:rsidP="00D861F9"/>
    <w:p w:rsidR="00D861F9" w:rsidRDefault="00D861F9" w:rsidP="001F2E4D">
      <w:pPr>
        <w:pStyle w:val="3"/>
        <w:numPr>
          <w:ilvl w:val="2"/>
          <w:numId w:val="2"/>
        </w:numPr>
        <w:ind w:right="84"/>
        <w:jc w:val="both"/>
        <w:rPr>
          <w:i/>
        </w:rPr>
      </w:pPr>
      <w:r w:rsidRPr="00AE2CDE">
        <w:rPr>
          <w:i/>
        </w:rPr>
        <w:t>Статический массив</w:t>
      </w:r>
    </w:p>
    <w:p w:rsidR="001F2E4D" w:rsidRDefault="001F2E4D" w:rsidP="001F2E4D">
      <w:pPr>
        <w:ind w:firstLine="720"/>
        <w:jc w:val="both"/>
      </w:pPr>
      <w:r>
        <w:t>Статический массив, т.е. массив с исходно заданным и неизменяемым количеством элементов, удобен в тех случаях, когда длина последовательности данных известна до начала выполнения программы.</w:t>
      </w:r>
    </w:p>
    <w:p w:rsidR="001F2E4D" w:rsidRDefault="001F2E4D" w:rsidP="001F2E4D">
      <w:pPr>
        <w:ind w:firstLine="720"/>
        <w:jc w:val="both"/>
      </w:pPr>
      <w:r>
        <w:t>Пример описания статического массива.</w:t>
      </w:r>
    </w:p>
    <w:p w:rsidR="001F2E4D" w:rsidRDefault="001F2E4D" w:rsidP="001F2E4D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0A75B" wp14:editId="07810BE1">
                <wp:simplePos x="0" y="0"/>
                <wp:positionH relativeFrom="column">
                  <wp:posOffset>2510790</wp:posOffset>
                </wp:positionH>
                <wp:positionV relativeFrom="paragraph">
                  <wp:posOffset>99695</wp:posOffset>
                </wp:positionV>
                <wp:extent cx="3199765" cy="342900"/>
                <wp:effectExtent l="1409700" t="0" r="19685" b="19050"/>
                <wp:wrapNone/>
                <wp:docPr id="4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99765" cy="342900"/>
                        </a:xfrm>
                        <a:prstGeom prst="borderCallout2">
                          <a:avLst>
                            <a:gd name="adj1" fmla="val 33333"/>
                            <a:gd name="adj2" fmla="val -2380"/>
                            <a:gd name="adj3" fmla="val 33333"/>
                            <a:gd name="adj4" fmla="val -10815"/>
                            <a:gd name="adj5" fmla="val 76667"/>
                            <a:gd name="adj6" fmla="val -4382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4D" w:rsidRPr="00552499" w:rsidRDefault="001F2E4D" w:rsidP="001F2E4D">
                            <w:r>
                              <w:t>Длина массива – константа в коде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40" o:spid="_x0000_s1026" type="#_x0000_t48" style="position:absolute;left:0;text-align:left;margin-left:197.7pt;margin-top:7.85pt;width:251.9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" adj="-9465,16560,-2336,7200,-514,7200">
                <v:textbox>
                  <w:txbxContent>
                    <w:p w:rsidR="001F2E4D" w:rsidRPr="00552499" w:rsidRDefault="001F2E4D" w:rsidP="001F2E4D">
                      <w:r>
                        <w:t>Длина массива – константа в коде программы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1F2E4D" w:rsidRDefault="001F2E4D" w:rsidP="001F2E4D">
      <w:pPr>
        <w:ind w:firstLine="720"/>
        <w:jc w:val="both"/>
      </w:pPr>
    </w:p>
    <w:p w:rsidR="001F2E4D" w:rsidRDefault="001F2E4D" w:rsidP="001F2E4D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16497" wp14:editId="3C6CFB5A">
                <wp:simplePos x="0" y="0"/>
                <wp:positionH relativeFrom="column">
                  <wp:posOffset>3086735</wp:posOffset>
                </wp:positionH>
                <wp:positionV relativeFrom="paragraph">
                  <wp:posOffset>532130</wp:posOffset>
                </wp:positionV>
                <wp:extent cx="2665730" cy="342265"/>
                <wp:effectExtent l="2190750" t="0" r="20320" b="19685"/>
                <wp:wrapNone/>
                <wp:docPr id="42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5730" cy="342265"/>
                        </a:xfrm>
                        <a:prstGeom prst="borderCallout2">
                          <a:avLst>
                            <a:gd name="adj1" fmla="val 33394"/>
                            <a:gd name="adj2" fmla="val -2856"/>
                            <a:gd name="adj3" fmla="val 33394"/>
                            <a:gd name="adj4" fmla="val -34352"/>
                            <a:gd name="adj5" fmla="val 16699"/>
                            <a:gd name="adj6" fmla="val -8218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4D" w:rsidRDefault="001F2E4D" w:rsidP="001F2E4D">
                            <w:r>
                              <w:t>Выделение памяти для 100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7" type="#_x0000_t48" style="position:absolute;left:0;text-align:left;margin-left:243.05pt;margin-top:41.9pt;width:209.9pt;height:2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" adj="-17751,3607,-7420,7213,-617,7213">
                <v:textbox>
                  <w:txbxContent>
                    <w:p w:rsidR="001F2E4D" w:rsidRDefault="001F2E4D" w:rsidP="001F2E4D">
                      <w:r>
                        <w:t>Выделение памяти для 100 элементов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F38755" wp14:editId="089BA757">
            <wp:extent cx="4344007" cy="57158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34C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4D" w:rsidRDefault="001F2E4D" w:rsidP="001F2E4D">
      <w:pPr>
        <w:ind w:firstLine="720"/>
        <w:jc w:val="both"/>
      </w:pPr>
    </w:p>
    <w:p w:rsidR="001F2E4D" w:rsidRPr="00D16305" w:rsidRDefault="001F2E4D" w:rsidP="001F2E4D">
      <w:pPr>
        <w:ind w:firstLine="720"/>
        <w:jc w:val="both"/>
        <w:rPr>
          <w:rFonts w:ascii="Courier New" w:hAnsi="Courier New" w:cs="Courier New"/>
        </w:rPr>
      </w:pPr>
      <w:r w:rsidRPr="00D16305">
        <w:rPr>
          <w:rFonts w:ascii="Courier New" w:hAnsi="Courier New" w:cs="Courier New"/>
        </w:rPr>
        <w:t xml:space="preserve"> </w:t>
      </w:r>
    </w:p>
    <w:p w:rsidR="001F2E4D" w:rsidRDefault="001F2E4D" w:rsidP="001F2E4D">
      <w:pPr>
        <w:ind w:firstLine="720"/>
        <w:rPr>
          <w:rFonts w:ascii="Courier New" w:hAnsi="Courier New" w:cs="Courier New"/>
          <w:lang w:val="en-US"/>
        </w:rPr>
      </w:pPr>
      <w:r w:rsidRPr="00D16305">
        <w:rPr>
          <w:rFonts w:ascii="Courier New" w:hAnsi="Courier New" w:cs="Courier New"/>
        </w:rPr>
        <w:t xml:space="preserve"> </w:t>
      </w:r>
    </w:p>
    <w:p w:rsidR="00E93D3A" w:rsidRDefault="00E93D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1F2E4D" w:rsidRDefault="001F2E4D" w:rsidP="001F2E4D">
      <w:pPr>
        <w:pStyle w:val="3"/>
        <w:numPr>
          <w:ilvl w:val="2"/>
          <w:numId w:val="2"/>
        </w:numPr>
        <w:ind w:right="84"/>
        <w:jc w:val="both"/>
        <w:rPr>
          <w:i/>
        </w:rPr>
      </w:pPr>
      <w:r w:rsidRPr="00AE2CDE">
        <w:rPr>
          <w:i/>
        </w:rPr>
        <w:lastRenderedPageBreak/>
        <w:t>Динамический массив</w:t>
      </w:r>
    </w:p>
    <w:p w:rsidR="001F2E4D" w:rsidRDefault="001F2E4D" w:rsidP="001F2E4D"/>
    <w:p w:rsidR="00C207F8" w:rsidRPr="00C207F8" w:rsidRDefault="00C207F8" w:rsidP="00C207F8">
      <w:pPr>
        <w:ind w:firstLine="720"/>
        <w:jc w:val="both"/>
      </w:pPr>
      <w:r>
        <w:t>Динамический массив следует применять, если  количество элементов в  последовательности данных удобнее задать во время работы, а не при описании массива. Описание динамического массива:</w:t>
      </w:r>
    </w:p>
    <w:p w:rsidR="00C207F8" w:rsidRPr="00C207F8" w:rsidRDefault="00C207F8" w:rsidP="00C207F8">
      <w:pPr>
        <w:ind w:firstLine="720"/>
        <w:jc w:val="both"/>
      </w:pPr>
    </w:p>
    <w:p w:rsidR="00C207F8" w:rsidRDefault="00C207F8" w:rsidP="00C207F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1F2DB0B" wp14:editId="3CCA270A">
            <wp:extent cx="3543795" cy="371527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88E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F8" w:rsidRPr="004D4866" w:rsidRDefault="00C207F8" w:rsidP="00C207F8">
      <w:pPr>
        <w:ind w:firstLine="720"/>
        <w:jc w:val="both"/>
        <w:rPr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86FA5" wp14:editId="1FEFCB95">
                <wp:simplePos x="0" y="0"/>
                <wp:positionH relativeFrom="column">
                  <wp:posOffset>3387090</wp:posOffset>
                </wp:positionH>
                <wp:positionV relativeFrom="paragraph">
                  <wp:posOffset>-3810</wp:posOffset>
                </wp:positionV>
                <wp:extent cx="2548890" cy="295275"/>
                <wp:effectExtent l="2552700" t="38100" r="22860" b="28575"/>
                <wp:wrapNone/>
                <wp:docPr id="6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8890" cy="295275"/>
                        </a:xfrm>
                        <a:prstGeom prst="borderCallout2">
                          <a:avLst>
                            <a:gd name="adj1" fmla="val 30000"/>
                            <a:gd name="adj2" fmla="val -3560"/>
                            <a:gd name="adj3" fmla="val 31641"/>
                            <a:gd name="adj4" fmla="val -76152"/>
                            <a:gd name="adj5" fmla="val -10422"/>
                            <a:gd name="adj6" fmla="val -999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7F8" w:rsidRPr="00AC6669" w:rsidRDefault="00C207F8" w:rsidP="00C207F8">
                            <w:r>
                              <w:t xml:space="preserve">Указатель на начало массива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4D4866">
                              <w:t xml:space="preserve"> = </w:t>
                            </w:r>
                            <w:r w:rsidRPr="00EC0CC1">
                              <w:rPr>
                                <w:rFonts w:asciiTheme="majorHAnsi" w:hAnsiTheme="majorHAnsi"/>
                                <w:b/>
                                <w:spacing w:val="20"/>
                                <w:lang w:val="en-US"/>
                              </w:rPr>
                              <w:t>nil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8" type="#_x0000_t48" style="position:absolute;left:0;text-align:left;margin-left:266.7pt;margin-top:-.3pt;width:200.7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" adj="-21590,-2251,-16449,6834,-769,6480">
                <v:textbox inset=".5mm,,.5mm">
                  <w:txbxContent>
                    <w:p w:rsidR="00C207F8" w:rsidRPr="00AC6669" w:rsidRDefault="00C207F8" w:rsidP="00C207F8">
                      <w:r>
                        <w:t xml:space="preserve">Указатель на начало массива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4D4866">
                        <w:t xml:space="preserve"> = </w:t>
                      </w:r>
                      <w:r w:rsidRPr="00EC0CC1">
                        <w:rPr>
                          <w:rFonts w:asciiTheme="majorHAnsi" w:hAnsiTheme="majorHAnsi"/>
                          <w:b/>
                          <w:spacing w:val="20"/>
                          <w:lang w:val="en-US"/>
                        </w:rPr>
                        <w:t>nil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207F8" w:rsidRDefault="00C207F8" w:rsidP="00C207F8">
      <w:pPr>
        <w:ind w:firstLine="720"/>
        <w:jc w:val="both"/>
        <w:rPr>
          <w:lang w:val="en-US"/>
        </w:rPr>
      </w:pPr>
    </w:p>
    <w:p w:rsidR="00C207F8" w:rsidRDefault="00C207F8" w:rsidP="00C207F8">
      <w:pPr>
        <w:ind w:firstLine="720"/>
        <w:jc w:val="both"/>
      </w:pPr>
      <w:r>
        <w:t>Выделение нужного количества памяти для динамического массива производится процедурой</w:t>
      </w:r>
    </w:p>
    <w:p w:rsidR="00C207F8" w:rsidRDefault="00C207F8" w:rsidP="00C207F8">
      <w:pPr>
        <w:ind w:firstLine="720"/>
        <w:jc w:val="both"/>
      </w:pPr>
    </w:p>
    <w:p w:rsidR="00C207F8" w:rsidRDefault="00C207F8" w:rsidP="00C207F8">
      <w:pPr>
        <w:ind w:firstLine="720"/>
        <w:jc w:val="both"/>
      </w:pPr>
      <w:r>
        <w:rPr>
          <w:noProof/>
        </w:rPr>
        <w:drawing>
          <wp:inline distT="0" distB="0" distL="0" distR="0" wp14:anchorId="4D61E746" wp14:editId="3FF24198">
            <wp:extent cx="3839111" cy="276264"/>
            <wp:effectExtent l="0" t="0" r="0" b="9525"/>
            <wp:docPr id="59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6BE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F8" w:rsidRDefault="00C207F8" w:rsidP="00C207F8">
      <w:pPr>
        <w:spacing w:after="120"/>
        <w:ind w:firstLine="720"/>
        <w:jc w:val="both"/>
      </w:pPr>
    </w:p>
    <w:p w:rsidR="00C207F8" w:rsidRDefault="00C207F8" w:rsidP="00C207F8">
      <w:pPr>
        <w:spacing w:after="120"/>
        <w:ind w:firstLine="720"/>
        <w:jc w:val="both"/>
      </w:pPr>
      <w:r>
        <w:t>Пример описания и размещения в памяти динамического массива:</w:t>
      </w:r>
    </w:p>
    <w:p w:rsidR="00C207F8" w:rsidRPr="00AD6519" w:rsidRDefault="00534EBE" w:rsidP="00C207F8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5B205" wp14:editId="14EB4AC7">
                <wp:simplePos x="0" y="0"/>
                <wp:positionH relativeFrom="column">
                  <wp:posOffset>2049780</wp:posOffset>
                </wp:positionH>
                <wp:positionV relativeFrom="paragraph">
                  <wp:posOffset>2011680</wp:posOffset>
                </wp:positionV>
                <wp:extent cx="3853815" cy="638175"/>
                <wp:effectExtent l="571500" t="342900" r="13335" b="28575"/>
                <wp:wrapNone/>
                <wp:docPr id="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53815" cy="638175"/>
                        </a:xfrm>
                        <a:prstGeom prst="borderCallout2">
                          <a:avLst>
                            <a:gd name="adj1" fmla="val 21606"/>
                            <a:gd name="adj2" fmla="val -1977"/>
                            <a:gd name="adj3" fmla="val -50091"/>
                            <a:gd name="adj4" fmla="val -3773"/>
                            <a:gd name="adj5" fmla="val -12243"/>
                            <a:gd name="adj6" fmla="val -147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7F8" w:rsidRPr="00AC6669" w:rsidRDefault="00C207F8" w:rsidP="00C207F8">
                            <w:r>
                              <w:t xml:space="preserve">Выделение памяти </w:t>
                            </w:r>
                            <w:r w:rsidR="00534EBE">
                              <w:t xml:space="preserve">в куче </w:t>
                            </w:r>
                            <w:r>
                              <w:t>для указанного количества элементов</w:t>
                            </w:r>
                            <w:r w:rsidR="00534EBE">
                              <w:t>,</w:t>
                            </w:r>
                          </w:p>
                          <w:p w:rsidR="00C207F8" w:rsidRPr="00AC6669" w:rsidRDefault="00C207F8" w:rsidP="00C207F8">
                            <w:r>
                              <w:t>значения всех элементов равны 0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54" o:spid="_x0000_s1029" type="#_x0000_t48" style="position:absolute;left:0;text-align:left;margin-left:161.4pt;margin-top:158.4pt;width:303.4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" adj="-3182,-2644,-815,-10820,-427,4667">
                <v:textbox inset=".5mm,,.5mm">
                  <w:txbxContent>
                    <w:p w:rsidR="00C207F8" w:rsidRPr="00AC6669" w:rsidRDefault="00C207F8" w:rsidP="00C207F8">
                      <w:r>
                        <w:t xml:space="preserve">Выделение памяти </w:t>
                      </w:r>
                      <w:r w:rsidR="00534EBE">
                        <w:t xml:space="preserve">в куче </w:t>
                      </w:r>
                      <w:r>
                        <w:t>для указанного количества элементов</w:t>
                      </w:r>
                      <w:r w:rsidR="00534EBE">
                        <w:t>,</w:t>
                      </w:r>
                    </w:p>
                    <w:p w:rsidR="00C207F8" w:rsidRPr="00AC6669" w:rsidRDefault="00C207F8" w:rsidP="00C207F8">
                      <w:r>
                        <w:t>значения всех элементов равны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EEE15" wp14:editId="39009876">
                <wp:simplePos x="0" y="0"/>
                <wp:positionH relativeFrom="column">
                  <wp:posOffset>2439670</wp:posOffset>
                </wp:positionH>
                <wp:positionV relativeFrom="paragraph">
                  <wp:posOffset>2707005</wp:posOffset>
                </wp:positionV>
                <wp:extent cx="3476625" cy="457200"/>
                <wp:effectExtent l="723900" t="0" r="28575" b="19050"/>
                <wp:wrapNone/>
                <wp:docPr id="5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6625" cy="457200"/>
                        </a:xfrm>
                        <a:prstGeom prst="borderCallout2">
                          <a:avLst>
                            <a:gd name="adj1" fmla="val 25000"/>
                            <a:gd name="adj2" fmla="val -2171"/>
                            <a:gd name="adj3" fmla="val 72917"/>
                            <a:gd name="adj4" fmla="val -8173"/>
                            <a:gd name="adj5" fmla="val 46388"/>
                            <a:gd name="adj6" fmla="val -206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7F8" w:rsidRDefault="00C207F8" w:rsidP="00C207F8">
                            <w:r>
                              <w:t xml:space="preserve">Выделение </w:t>
                            </w:r>
                            <w:r w:rsidR="00534EBE">
                              <w:t>нов</w:t>
                            </w:r>
                            <w:r>
                              <w:t>ой памяти для массива,</w:t>
                            </w:r>
                          </w:p>
                          <w:p w:rsidR="00C207F8" w:rsidRPr="00AC6669" w:rsidRDefault="00C207F8" w:rsidP="00C207F8">
                            <w:r>
                              <w:t xml:space="preserve">вычисленные значения </w:t>
                            </w:r>
                            <w:r w:rsidR="00534EBE">
                              <w:t>копируются в новую память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30" type="#_x0000_t48" style="position:absolute;left:0;text-align:left;margin-left:192.1pt;margin-top:213.15pt;width:273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" adj="-4461,10020,-1765,15750,-469,5400">
                <v:textbox inset=".5mm,,.5mm">
                  <w:txbxContent>
                    <w:p w:rsidR="00C207F8" w:rsidRDefault="00C207F8" w:rsidP="00C207F8">
                      <w:r>
                        <w:t xml:space="preserve">Выделение </w:t>
                      </w:r>
                      <w:r w:rsidR="00534EBE">
                        <w:t>нов</w:t>
                      </w:r>
                      <w:r>
                        <w:t>ой памяти для массива,</w:t>
                      </w:r>
                    </w:p>
                    <w:p w:rsidR="00C207F8" w:rsidRPr="00AC6669" w:rsidRDefault="00C207F8" w:rsidP="00C207F8">
                      <w:r>
                        <w:t xml:space="preserve">вычисленные значения </w:t>
                      </w:r>
                      <w:r w:rsidR="00534EBE">
                        <w:t>копируются в новую память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207F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8FC72" wp14:editId="2A29A284">
                <wp:simplePos x="0" y="0"/>
                <wp:positionH relativeFrom="column">
                  <wp:posOffset>3796665</wp:posOffset>
                </wp:positionH>
                <wp:positionV relativeFrom="paragraph">
                  <wp:posOffset>1490345</wp:posOffset>
                </wp:positionV>
                <wp:extent cx="2105025" cy="333375"/>
                <wp:effectExtent l="2724150" t="0" r="28575" b="180975"/>
                <wp:wrapNone/>
                <wp:docPr id="3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borderCallout2">
                          <a:avLst>
                            <a:gd name="adj1" fmla="val 34287"/>
                            <a:gd name="adj2" fmla="val -3921"/>
                            <a:gd name="adj3" fmla="val 34287"/>
                            <a:gd name="adj4" fmla="val -86446"/>
                            <a:gd name="adj5" fmla="val 140571"/>
                            <a:gd name="adj6" fmla="val -1287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7F8" w:rsidRPr="00042332" w:rsidRDefault="00C207F8" w:rsidP="00C207F8">
                            <w:r>
                              <w:t xml:space="preserve">До вызова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SetLength</w:t>
                            </w:r>
                            <w:proofErr w:type="spellEnd"/>
                            <w: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B = </w:t>
                            </w:r>
                            <w:r w:rsidRPr="00EC0CC1">
                              <w:rPr>
                                <w:rFonts w:asciiTheme="majorHAnsi" w:hAnsiTheme="majorHAnsi"/>
                                <w:b/>
                                <w:spacing w:val="20"/>
                                <w:lang w:val="en-US"/>
                              </w:rPr>
                              <w:t>nil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30" type="#_x0000_t48" style="position:absolute;left:0;text-align:left;margin-left:298.95pt;margin-top:117.35pt;width:165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" adj="-27804,30363,-18672,7406,-847,7406">
                <v:textbox inset=".5mm,,.5mm">
                  <w:txbxContent>
                    <w:p w:rsidR="00C207F8" w:rsidRPr="00042332" w:rsidRDefault="00C207F8" w:rsidP="00C207F8">
                      <w:r>
                        <w:t xml:space="preserve">До вызова </w:t>
                      </w:r>
                      <w:proofErr w:type="spellStart"/>
                      <w:r>
                        <w:rPr>
                          <w:lang w:val="en-US"/>
                        </w:rPr>
                        <w:t>SetLength</w:t>
                      </w:r>
                      <w:proofErr w:type="spellEnd"/>
                      <w: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B = </w:t>
                      </w:r>
                      <w:r w:rsidRPr="00EC0CC1">
                        <w:rPr>
                          <w:rFonts w:asciiTheme="majorHAnsi" w:hAnsiTheme="majorHAnsi"/>
                          <w:b/>
                          <w:spacing w:val="20"/>
                          <w:lang w:val="en-US"/>
                        </w:rPr>
                        <w:t>nil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207F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C7A85" wp14:editId="03050E9F">
                <wp:simplePos x="0" y="0"/>
                <wp:positionH relativeFrom="column">
                  <wp:posOffset>3148965</wp:posOffset>
                </wp:positionH>
                <wp:positionV relativeFrom="paragraph">
                  <wp:posOffset>947420</wp:posOffset>
                </wp:positionV>
                <wp:extent cx="2742565" cy="285750"/>
                <wp:effectExtent l="2114550" t="0" r="19685" b="1905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2565" cy="285750"/>
                        </a:xfrm>
                        <a:prstGeom prst="borderCallout2">
                          <a:avLst>
                            <a:gd name="adj1" fmla="val 33333"/>
                            <a:gd name="adj2" fmla="val -2778"/>
                            <a:gd name="adj3" fmla="val 33333"/>
                            <a:gd name="adj4" fmla="val -70871"/>
                            <a:gd name="adj5" fmla="val 54074"/>
                            <a:gd name="adj6" fmla="val -771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7F8" w:rsidRPr="001A2798" w:rsidRDefault="00C207F8" w:rsidP="00C207F8">
                            <w:r>
                              <w:t>Переменная</w:t>
                            </w:r>
                            <w:r w:rsidRPr="001A2798">
                              <w:t xml:space="preserve"> </w:t>
                            </w:r>
                            <w:r>
                              <w:t>– будущая длина массива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31" type="#_x0000_t48" style="position:absolute;left:0;text-align:left;margin-left:247.95pt;margin-top:74.6pt;width:215.9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" adj="-16669,11680,-15308,7200,-600,7200">
                <v:textbox>
                  <w:txbxContent>
                    <w:p w:rsidR="00C207F8" w:rsidRPr="001A2798" w:rsidRDefault="00C207F8" w:rsidP="00C207F8">
                      <w:r>
                        <w:t>Переменная</w:t>
                      </w:r>
                      <w:r w:rsidRPr="001A2798">
                        <w:t xml:space="preserve"> </w:t>
                      </w:r>
                      <w:r>
                        <w:t>– будущая длина массива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207F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E961E" wp14:editId="6EA1EB1E">
                <wp:simplePos x="0" y="0"/>
                <wp:positionH relativeFrom="column">
                  <wp:posOffset>3739515</wp:posOffset>
                </wp:positionH>
                <wp:positionV relativeFrom="paragraph">
                  <wp:posOffset>404495</wp:posOffset>
                </wp:positionV>
                <wp:extent cx="2139315" cy="276225"/>
                <wp:effectExtent l="2914650" t="57150" r="13335" b="28575"/>
                <wp:wrapNone/>
                <wp:docPr id="4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9315" cy="276225"/>
                        </a:xfrm>
                        <a:prstGeom prst="borderCallout2">
                          <a:avLst>
                            <a:gd name="adj1" fmla="val 30000"/>
                            <a:gd name="adj2" fmla="val -3560"/>
                            <a:gd name="adj3" fmla="val 30001"/>
                            <a:gd name="adj4" fmla="val -120601"/>
                            <a:gd name="adj5" fmla="val -17086"/>
                            <a:gd name="adj6" fmla="val -1360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7F8" w:rsidRPr="00AC6669" w:rsidRDefault="00C207F8" w:rsidP="00C207F8">
                            <w:r>
                              <w:t>Указатель на начало массива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48" style="position:absolute;left:0;text-align:left;margin-left:294.45pt;margin-top:31.85pt;width:168.4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" adj="-29390,-3691,-26050,6480,-769,6480">
                <v:textbox inset=".5mm,,.5mm">
                  <w:txbxContent>
                    <w:p w:rsidR="00C207F8" w:rsidRPr="00AC6669" w:rsidRDefault="00C207F8" w:rsidP="00C207F8">
                      <w:r>
                        <w:t>Указатель на начало массива</w:t>
                      </w:r>
                    </w:p>
                  </w:txbxContent>
                </v:textbox>
              </v:shape>
            </w:pict>
          </mc:Fallback>
        </mc:AlternateContent>
      </w:r>
      <w:r w:rsidR="00C207F8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4C5D628" wp14:editId="44B5AAE7">
                <wp:simplePos x="0" y="0"/>
                <wp:positionH relativeFrom="column">
                  <wp:posOffset>3139440</wp:posOffset>
                </wp:positionH>
                <wp:positionV relativeFrom="paragraph">
                  <wp:posOffset>3338195</wp:posOffset>
                </wp:positionV>
                <wp:extent cx="2763520" cy="506730"/>
                <wp:effectExtent l="0" t="0" r="17780" b="45720"/>
                <wp:wrapNone/>
                <wp:docPr id="46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3520" cy="506730"/>
                          <a:chOff x="6543" y="1400"/>
                          <a:chExt cx="4534" cy="1268"/>
                        </a:xfrm>
                      </wpg:grpSpPr>
                      <wpg:grpSp>
                        <wpg:cNvPr id="48" name="Group 77"/>
                        <wpg:cNvGrpSpPr>
                          <a:grpSpLocks/>
                        </wpg:cNvGrpSpPr>
                        <wpg:grpSpPr bwMode="auto">
                          <a:xfrm>
                            <a:off x="6543" y="1400"/>
                            <a:ext cx="555" cy="1268"/>
                            <a:chOff x="3956" y="1529"/>
                            <a:chExt cx="436" cy="981"/>
                          </a:xfrm>
                        </wpg:grpSpPr>
                        <wps:wsp>
                          <wps:cNvPr id="49" name="Line 73"/>
                          <wps:cNvCnPr/>
                          <wps:spPr bwMode="auto">
                            <a:xfrm>
                              <a:off x="3968" y="1529"/>
                              <a:ext cx="4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74"/>
                          <wps:cNvCnPr/>
                          <wps:spPr bwMode="auto">
                            <a:xfrm>
                              <a:off x="4392" y="1529"/>
                              <a:ext cx="0" cy="9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76"/>
                          <wps:cNvCnPr/>
                          <wps:spPr bwMode="auto">
                            <a:xfrm>
                              <a:off x="3956" y="2509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" name="AutoShape 78"/>
                        <wps:cNvSpPr>
                          <a:spLocks/>
                        </wps:cNvSpPr>
                        <wps:spPr bwMode="auto">
                          <a:xfrm>
                            <a:off x="7837" y="1805"/>
                            <a:ext cx="3240" cy="739"/>
                          </a:xfrm>
                          <a:prstGeom prst="borderCallout2">
                            <a:avLst>
                              <a:gd name="adj1" fmla="val 33333"/>
                              <a:gd name="adj2" fmla="val -3704"/>
                              <a:gd name="adj3" fmla="val 33333"/>
                              <a:gd name="adj4" fmla="val -12926"/>
                              <a:gd name="adj5" fmla="val 33284"/>
                              <a:gd name="adj6" fmla="val -219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7F8" w:rsidRPr="00AC6669" w:rsidRDefault="00C207F8" w:rsidP="00C207F8">
                              <w:pPr>
                                <w:spacing w:before="60"/>
                              </w:pPr>
                              <w:r>
                                <w:t>Удаление массива из памяти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34" style="position:absolute;left:0;text-align:left;margin-left:247.2pt;margin-top:262.85pt;width:217.6pt;height:39.9pt;z-index:251667456" coordorigin="6543,1400" coordsize="4534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">
                <v:group id="Group 77" o:spid="_x0000_s1035" style="position:absolute;left:6543;top:1400;width:555;height:1268" coordorigin="3956,1529" coordsize="436,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Line 73" o:spid="_x0000_s1036" style="position:absolute;visibility:visible;mso-wrap-style:square" from="3968,1529" to="4392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74" o:spid="_x0000_s1037" style="position:absolute;visibility:visible;mso-wrap-style:square" from="4392,1529" to="4392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76" o:spid="_x0000_s1038" style="position:absolute;visibility:visible;mso-wrap-style:square" from="3956,2509" to="4380,2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/v:group>
                <v:shape id="AutoShape 78" o:spid="_x0000_s1039" type="#_x0000_t48" style="position:absolute;left:7837;top:1805;width:3240;height: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SBsQA&#10;AADbAAAADwAAAGRycy9kb3ducmV2LnhtbESPQWvCQBSE74L/YXlCb7qprUXTrCKFguClpqHo7ZF9&#10;ZtNm34bsRuO/7xaEHoeZ+YbJNoNtxIU6XztW8DhLQBCXTtdcKSg+36dLED4ga2wck4Ibedisx6MM&#10;U+2ufKBLHioRIexTVGBCaFMpfWnIop+5ljh6Z9dZDFF2ldQdXiPcNnKeJC/SYs1xwWBLb4bKn7y3&#10;Cj7679vq9NWavDjXRyvR7J/cQamHybB9BRFoCP/he3unFSye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70gbEAAAA2wAAAA8AAAAAAAAAAAAAAAAAmAIAAGRycy9k&#10;b3ducmV2LnhtbFBLBQYAAAAABAAEAPUAAACJAwAAAAA=&#10;" adj="-4734,7189,-2792,7200,-800,7200">
                  <v:textbox inset=".5mm,0,.5mm,0">
                    <w:txbxContent>
                      <w:p w:rsidR="00C207F8" w:rsidRPr="00AC6669" w:rsidRDefault="00C207F8" w:rsidP="00C207F8">
                        <w:pPr>
                          <w:spacing w:before="60"/>
                        </w:pPr>
                        <w:r>
                          <w:t>Удаление массива из памяти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07F8">
        <w:rPr>
          <w:rFonts w:ascii="Courier New" w:hAnsi="Courier New" w:cs="Courier New"/>
          <w:noProof/>
        </w:rPr>
        <w:drawing>
          <wp:inline distT="0" distB="0" distL="0" distR="0" wp14:anchorId="75FD5A2B" wp14:editId="137912AB">
            <wp:extent cx="3534269" cy="3982006"/>
            <wp:effectExtent l="0" t="0" r="9525" b="0"/>
            <wp:docPr id="6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32A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F8" w:rsidRDefault="00C207F8" w:rsidP="001F2E4D"/>
    <w:p w:rsidR="001F2E4D" w:rsidRPr="001F2E4D" w:rsidRDefault="001F2E4D" w:rsidP="001F2E4D">
      <w:pPr>
        <w:pStyle w:val="3"/>
        <w:numPr>
          <w:ilvl w:val="2"/>
          <w:numId w:val="2"/>
        </w:numPr>
        <w:ind w:right="84"/>
        <w:jc w:val="both"/>
      </w:pPr>
      <w:r w:rsidRPr="00DB774A">
        <w:rPr>
          <w:i/>
        </w:rPr>
        <w:t>Открытый массив</w:t>
      </w:r>
    </w:p>
    <w:p w:rsidR="00634F6A" w:rsidRDefault="00634F6A" w:rsidP="00E4480A">
      <w:pPr>
        <w:ind w:right="84" w:firstLine="720"/>
        <w:jc w:val="both"/>
        <w:rPr>
          <w:b/>
          <w:i/>
          <w:sz w:val="28"/>
          <w:szCs w:val="28"/>
        </w:rPr>
      </w:pPr>
    </w:p>
    <w:p w:rsidR="00C207F8" w:rsidRDefault="00C207F8" w:rsidP="00C207F8">
      <w:pPr>
        <w:ind w:firstLine="720"/>
        <w:jc w:val="both"/>
      </w:pPr>
      <w:r>
        <w:t>Открытый массив – формальный параметр процедуры или функции, описанный как массив базового типа без указания размерности, т.е. как динамический массив. При вызове процедуры фактические массивы, соответствующие открытым массивам, объявленным как параметры-значения, копируются в стек, и с этой копией работает процедура. Если открытый массив объявлен как параметр-переменная, то при вызове в процедуру передается ссылка на размещенный в памяти фактический массив.</w:t>
      </w:r>
    </w:p>
    <w:p w:rsidR="00C207F8" w:rsidRDefault="00C207F8" w:rsidP="00E93D3A">
      <w:pPr>
        <w:ind w:firstLine="720"/>
        <w:jc w:val="both"/>
        <w:rPr>
          <w:lang w:val="en-US"/>
        </w:rPr>
      </w:pPr>
      <w:r>
        <w:t xml:space="preserve">Элементы открытого массива нумеруются с 0. Соответствующий фактический массив может иметь другую нумерацию, сопоставление элементов выполняется автоматически от начала массивов. Однако для удобства отладки рекомендуется фактические массивы нумеровать от 0. В процедурах с </w:t>
      </w:r>
      <w:r>
        <w:lastRenderedPageBreak/>
        <w:t xml:space="preserve">открытыми массивами весьма полезна функция </w:t>
      </w:r>
      <w:r>
        <w:rPr>
          <w:lang w:val="en-US"/>
        </w:rPr>
        <w:t>High</w:t>
      </w:r>
      <w:r>
        <w:t>, она избавляет от необходимости передавать как параметр длину фактического массива. Пример использования открытого массива:</w:t>
      </w:r>
    </w:p>
    <w:p w:rsidR="00E93D3A" w:rsidRPr="00E93D3A" w:rsidRDefault="00E93D3A" w:rsidP="00E93D3A">
      <w:pPr>
        <w:ind w:firstLine="720"/>
        <w:jc w:val="both"/>
        <w:rPr>
          <w:lang w:val="en-US"/>
        </w:rPr>
      </w:pPr>
    </w:p>
    <w:p w:rsidR="00C207F8" w:rsidRPr="00AD6519" w:rsidRDefault="00C207F8" w:rsidP="00C207F8">
      <w:pPr>
        <w:ind w:firstLine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94E0F" wp14:editId="77F4968C">
                <wp:simplePos x="0" y="0"/>
                <wp:positionH relativeFrom="column">
                  <wp:posOffset>2815590</wp:posOffset>
                </wp:positionH>
                <wp:positionV relativeFrom="paragraph">
                  <wp:posOffset>3642360</wp:posOffset>
                </wp:positionV>
                <wp:extent cx="2971800" cy="342265"/>
                <wp:effectExtent l="1200150" t="171450" r="19050" b="19685"/>
                <wp:wrapNone/>
                <wp:docPr id="3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71800" cy="342265"/>
                        </a:xfrm>
                        <a:prstGeom prst="borderCallout2">
                          <a:avLst>
                            <a:gd name="adj1" fmla="val 33394"/>
                            <a:gd name="adj2" fmla="val -2565"/>
                            <a:gd name="adj3" fmla="val 33394"/>
                            <a:gd name="adj4" fmla="val -17435"/>
                            <a:gd name="adj5" fmla="val -50091"/>
                            <a:gd name="adj6" fmla="val -400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7F8" w:rsidRDefault="00C207F8" w:rsidP="00C207F8">
                            <w:r>
                              <w:t xml:space="preserve">Адрес начала массива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1216B0">
                              <w:t xml:space="preserve"> </w:t>
                            </w:r>
                            <w:r>
                              <w:t>копируется в стек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40" type="#_x0000_t48" style="position:absolute;left:0;text-align:left;margin-left:221.7pt;margin-top:286.8pt;width:234pt;height:2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" adj="-8654,-10820,-3766,7213,-554,7213">
                <v:textbox>
                  <w:txbxContent>
                    <w:p w:rsidR="00C207F8" w:rsidRDefault="00C207F8" w:rsidP="00C207F8">
                      <w:r>
                        <w:t xml:space="preserve">Адрес начала массива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1216B0">
                        <w:t xml:space="preserve"> </w:t>
                      </w:r>
                      <w:r>
                        <w:t>копируется в стек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4077DC" wp14:editId="2D432EA1">
                <wp:simplePos x="0" y="0"/>
                <wp:positionH relativeFrom="column">
                  <wp:posOffset>3225165</wp:posOffset>
                </wp:positionH>
                <wp:positionV relativeFrom="paragraph">
                  <wp:posOffset>1242060</wp:posOffset>
                </wp:positionV>
                <wp:extent cx="2514600" cy="342900"/>
                <wp:effectExtent l="1200150" t="0" r="19050" b="76200"/>
                <wp:wrapNone/>
                <wp:docPr id="4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borderCallout2">
                          <a:avLst>
                            <a:gd name="adj1" fmla="val 33333"/>
                            <a:gd name="adj2" fmla="val -3032"/>
                            <a:gd name="adj3" fmla="val 33333"/>
                            <a:gd name="adj4" fmla="val -11491"/>
                            <a:gd name="adj5" fmla="val 114444"/>
                            <a:gd name="adj6" fmla="val -4780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7F8" w:rsidRPr="001216B0" w:rsidRDefault="00C207F8" w:rsidP="00C207F8">
                            <w:r>
                              <w:t xml:space="preserve">Цикл по всем элементам массива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41" type="#_x0000_t48" style="position:absolute;left:0;text-align:left;margin-left:253.95pt;margin-top:97.8pt;width:198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" adj="-10325,24720,-2482,7200,-655,7200">
                <v:textbox>
                  <w:txbxContent>
                    <w:p w:rsidR="00C207F8" w:rsidRPr="001216B0" w:rsidRDefault="00C207F8" w:rsidP="00C207F8">
                      <w:r>
                        <w:t xml:space="preserve">Цикл по всем элементам массива 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0AC23" wp14:editId="68B85F6D">
                <wp:simplePos x="0" y="0"/>
                <wp:positionH relativeFrom="column">
                  <wp:posOffset>2453640</wp:posOffset>
                </wp:positionH>
                <wp:positionV relativeFrom="paragraph">
                  <wp:posOffset>2918460</wp:posOffset>
                </wp:positionV>
                <wp:extent cx="3314065" cy="342900"/>
                <wp:effectExtent l="1143000" t="0" r="19685" b="19050"/>
                <wp:wrapNone/>
                <wp:docPr id="4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14065" cy="342900"/>
                        </a:xfrm>
                        <a:prstGeom prst="borderCallout2">
                          <a:avLst>
                            <a:gd name="adj1" fmla="val 33333"/>
                            <a:gd name="adj2" fmla="val -2301"/>
                            <a:gd name="adj3" fmla="val 33333"/>
                            <a:gd name="adj4" fmla="val -8912"/>
                            <a:gd name="adj5" fmla="val 97777"/>
                            <a:gd name="adj6" fmla="val -342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7F8" w:rsidRPr="00AD33E9" w:rsidRDefault="00C207F8" w:rsidP="00C207F8">
                            <w:r w:rsidRPr="002E4FA1">
                              <w:t xml:space="preserve">10000 </w:t>
                            </w:r>
                            <w:r>
                              <w:t xml:space="preserve">элементов массива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2E4FA1">
                              <w:t xml:space="preserve"> </w:t>
                            </w:r>
                            <w:r>
                              <w:t>копируются в стек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42" type="#_x0000_t48" style="position:absolute;left:0;text-align:left;margin-left:193.2pt;margin-top:229.8pt;width:260.9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" adj="-7400,21120,-1925,7200,-497,7200">
                <v:textbox>
                  <w:txbxContent>
                    <w:p w:rsidR="00C207F8" w:rsidRPr="00AD33E9" w:rsidRDefault="00C207F8" w:rsidP="00C207F8">
                      <w:r w:rsidRPr="002E4FA1">
                        <w:t xml:space="preserve">10000 </w:t>
                      </w:r>
                      <w:r>
                        <w:t xml:space="preserve">элементов массива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2E4FA1">
                        <w:t xml:space="preserve"> </w:t>
                      </w:r>
                      <w:r>
                        <w:t>копируются в стек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w:drawing>
          <wp:inline distT="0" distB="0" distL="0" distR="0" wp14:anchorId="0431D8F4" wp14:editId="075CC1E4">
            <wp:extent cx="4782218" cy="4182059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14B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F8" w:rsidRDefault="00C207F8" w:rsidP="00C207F8">
      <w:pPr>
        <w:ind w:firstLine="720"/>
        <w:jc w:val="both"/>
        <w:rPr>
          <w:b/>
        </w:rPr>
      </w:pPr>
    </w:p>
    <w:p w:rsidR="00C207F8" w:rsidRDefault="00C207F8" w:rsidP="00E4480A">
      <w:pPr>
        <w:ind w:right="84" w:firstLine="720"/>
        <w:jc w:val="both"/>
        <w:rPr>
          <w:b/>
          <w:i/>
          <w:sz w:val="28"/>
          <w:szCs w:val="28"/>
        </w:rPr>
      </w:pPr>
    </w:p>
    <w:p w:rsidR="00524B4C" w:rsidRDefault="00D861F9" w:rsidP="0032004C">
      <w:pPr>
        <w:pStyle w:val="3"/>
        <w:ind w:right="84"/>
        <w:jc w:val="both"/>
      </w:pPr>
      <w:r>
        <w:rPr>
          <w:i/>
          <w:sz w:val="28"/>
          <w:szCs w:val="28"/>
        </w:rPr>
        <w:t>Списки</w:t>
      </w:r>
    </w:p>
    <w:p w:rsidR="00DA69E3" w:rsidRDefault="00DA69E3" w:rsidP="00DA69E3">
      <w:pPr>
        <w:spacing w:before="240"/>
        <w:ind w:firstLine="720"/>
        <w:jc w:val="both"/>
      </w:pPr>
      <w:r w:rsidRPr="00A84AB6">
        <w:rPr>
          <w:b/>
          <w:i/>
        </w:rPr>
        <w:t>Список</w:t>
      </w:r>
      <w:r>
        <w:t xml:space="preserve"> эффективно и удобно использовать, если решение задачи связано с многократными удалениями и вставками отдельных элементов в последовательность данных. </w:t>
      </w:r>
    </w:p>
    <w:p w:rsidR="00DA69E3" w:rsidRDefault="00DA69E3" w:rsidP="00DA69E3">
      <w:pPr>
        <w:ind w:firstLine="720"/>
        <w:jc w:val="both"/>
      </w:pPr>
      <w:r w:rsidRPr="00CE0D3F">
        <w:rPr>
          <w:b/>
          <w:i/>
        </w:rPr>
        <w:t>Линейный список</w:t>
      </w:r>
      <w:r>
        <w:t xml:space="preserve"> представляет собой последовательно соединенные друг с другом элементы. Каждый элемент списка состоит из двух частей: содержимое и указатель, значение которого – адрес следующего элемента списка. Содержимое, в свою очередь, тоже может состоять из нескольких частей, каждая – своего типа. Следовательно, элемент списка является структурой данных, которую можно описать с помощью типа запись (</w:t>
      </w:r>
      <w:r w:rsidRPr="00CE0D3F">
        <w:rPr>
          <w:b/>
          <w:lang w:val="en-US"/>
        </w:rPr>
        <w:t>record</w:t>
      </w:r>
      <w:r w:rsidRPr="00CE0D3F">
        <w:t>)</w:t>
      </w:r>
      <w:r>
        <w:t xml:space="preserve">, содержащего, по крайней мере, два поля: </w:t>
      </w:r>
      <w:proofErr w:type="gramStart"/>
      <w:r>
        <w:t>данное</w:t>
      </w:r>
      <w:proofErr w:type="gramEnd"/>
      <w:r>
        <w:t xml:space="preserve"> и указатель. Записи с указателями на такие же записи называются </w:t>
      </w:r>
      <w:proofErr w:type="spellStart"/>
      <w:r>
        <w:t>самоадресуемыми</w:t>
      </w:r>
      <w:proofErr w:type="spellEnd"/>
      <w:r>
        <w:t xml:space="preserve">. Таким образом, линейный список  строится на основе </w:t>
      </w:r>
      <w:proofErr w:type="spellStart"/>
      <w:r>
        <w:t>самоадресуемой</w:t>
      </w:r>
      <w:proofErr w:type="spellEnd"/>
      <w:r>
        <w:t xml:space="preserve"> записи.</w:t>
      </w:r>
    </w:p>
    <w:p w:rsidR="00DA69E3" w:rsidRDefault="00DA69E3" w:rsidP="00DA69E3">
      <w:pPr>
        <w:ind w:firstLine="720"/>
        <w:jc w:val="both"/>
      </w:pPr>
      <w:r w:rsidRPr="00286464">
        <w:t xml:space="preserve"> </w:t>
      </w:r>
    </w:p>
    <w:p w:rsidR="00DA69E3" w:rsidRDefault="00DA69E3" w:rsidP="00DA69E3">
      <w:pPr>
        <w:ind w:firstLine="720"/>
        <w:jc w:val="both"/>
      </w:pPr>
      <w:r>
        <w:t>Пример создания списка из двух элементов, содержащего целочисленные данные:</w:t>
      </w:r>
    </w:p>
    <w:p w:rsidR="00DA69E3" w:rsidRDefault="00DA69E3" w:rsidP="00DA69E3">
      <w:pPr>
        <w:ind w:firstLine="720"/>
        <w:jc w:val="both"/>
      </w:pPr>
    </w:p>
    <w:p w:rsidR="00DA69E3" w:rsidRDefault="00DA69E3" w:rsidP="00DA69E3">
      <w:pPr>
        <w:ind w:firstLine="72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EB9FF1C" wp14:editId="707CDA2B">
                <wp:simplePos x="0" y="0"/>
                <wp:positionH relativeFrom="column">
                  <wp:posOffset>514350</wp:posOffset>
                </wp:positionH>
                <wp:positionV relativeFrom="paragraph">
                  <wp:posOffset>109220</wp:posOffset>
                </wp:positionV>
                <wp:extent cx="4573905" cy="1485900"/>
                <wp:effectExtent l="9525" t="13970" r="7620" b="5080"/>
                <wp:wrapNone/>
                <wp:docPr id="1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3905" cy="1485900"/>
                          <a:chOff x="2511" y="9258"/>
                          <a:chExt cx="7203" cy="2340"/>
                        </a:xfrm>
                      </wpg:grpSpPr>
                      <wpg:grpSp>
                        <wpg:cNvPr id="17" name="Group 127"/>
                        <wpg:cNvGrpSpPr>
                          <a:grpSpLocks/>
                        </wpg:cNvGrpSpPr>
                        <wpg:grpSpPr bwMode="auto">
                          <a:xfrm>
                            <a:off x="3768" y="9258"/>
                            <a:ext cx="5946" cy="900"/>
                            <a:chOff x="3408" y="9258"/>
                            <a:chExt cx="5946" cy="900"/>
                          </a:xfrm>
                        </wpg:grpSpPr>
                        <wpg:grpSp>
                          <wpg:cNvPr id="18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3408" y="9258"/>
                              <a:ext cx="2523" cy="900"/>
                              <a:chOff x="2778" y="8154"/>
                              <a:chExt cx="2523" cy="900"/>
                            </a:xfrm>
                          </wpg:grpSpPr>
                          <wps:wsp>
                            <wps:cNvPr id="19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78" y="8154"/>
                                <a:ext cx="126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9E3" w:rsidRDefault="00DA69E3" w:rsidP="00DA69E3"/>
                                <w:p w:rsidR="00DA69E3" w:rsidRPr="00D22ABC" w:rsidRDefault="00DA69E3" w:rsidP="00DA69E3">
                                  <w:r>
                                    <w:t>ДАННОЕ</w:t>
                                  </w:r>
                                  <w:proofErr w:type="gramStart"/>
                                  <w:r>
                                    <w:t>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20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41" y="8154"/>
                                <a:ext cx="126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9E3" w:rsidRPr="00A968FE" w:rsidRDefault="00DA69E3" w:rsidP="00DA69E3">
                                  <w:pPr>
                                    <w:jc w:val="center"/>
                                  </w:pPr>
                                  <w:r w:rsidRPr="00D22ABC">
                                    <w:t>А</w:t>
                                  </w:r>
                                  <w:r w:rsidRPr="00A968FE">
                                    <w:t>дрес</w:t>
                                  </w:r>
                                </w:p>
                                <w:p w:rsidR="00DA69E3" w:rsidRPr="00A968FE" w:rsidRDefault="00DA69E3" w:rsidP="00DA69E3">
                                  <w:pPr>
                                    <w:jc w:val="center"/>
                                  </w:pPr>
                                  <w:r>
                                    <w:t>второго</w:t>
                                  </w:r>
                                </w:p>
                                <w:p w:rsidR="00DA69E3" w:rsidRPr="00A968FE" w:rsidRDefault="00DA69E3" w:rsidP="00DA69E3">
                                  <w:pPr>
                                    <w:jc w:val="center"/>
                                  </w:pPr>
                                  <w:r>
                                    <w:t>э</w:t>
                                  </w:r>
                                  <w:r w:rsidRPr="00A968FE">
                                    <w:t>лемента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" name="Group 104"/>
                          <wpg:cNvGrpSpPr>
                            <a:grpSpLocks/>
                          </wpg:cNvGrpSpPr>
                          <wpg:grpSpPr bwMode="auto">
                            <a:xfrm>
                              <a:off x="6831" y="9258"/>
                              <a:ext cx="2523" cy="900"/>
                              <a:chOff x="2778" y="8154"/>
                              <a:chExt cx="2523" cy="900"/>
                            </a:xfrm>
                          </wpg:grpSpPr>
                          <wps:wsp>
                            <wps:cNvPr id="22" name="Text Box 1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78" y="8154"/>
                                <a:ext cx="126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9E3" w:rsidRDefault="00DA69E3" w:rsidP="00DA69E3"/>
                                <w:p w:rsidR="00DA69E3" w:rsidRPr="002A273F" w:rsidRDefault="00DA69E3" w:rsidP="00DA69E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ДАННОЕ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23" name="Text Box 1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41" y="8154"/>
                                <a:ext cx="126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9E3" w:rsidRPr="002A273F" w:rsidRDefault="00DA69E3" w:rsidP="00DA69E3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t xml:space="preserve">Пустой адрес </w:t>
                                  </w:r>
                                  <w:r w:rsidRPr="00EC0CC1">
                                    <w:rPr>
                                      <w:rFonts w:asciiTheme="majorHAnsi" w:hAnsiTheme="majorHAnsi"/>
                                      <w:b/>
                                      <w:spacing w:val="20"/>
                                      <w:lang w:val="en-US"/>
                                    </w:rPr>
                                    <w:t>nil</w:t>
                                  </w:r>
                                </w:p>
                                <w:p w:rsidR="00DA69E3" w:rsidRPr="00A968FE" w:rsidRDefault="00DA69E3" w:rsidP="00DA69E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7200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4" name="Line 108"/>
                          <wps:cNvCnPr/>
                          <wps:spPr bwMode="auto">
                            <a:xfrm>
                              <a:off x="5751" y="9708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511" y="10518"/>
                            <a:ext cx="108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69E3" w:rsidRPr="009F06C9" w:rsidRDefault="00DA69E3" w:rsidP="00DA69E3">
                              <w:pPr>
                                <w:jc w:val="center"/>
                              </w:pPr>
                              <w:r>
                                <w:t>Адрес первого элемента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  <wps:wsp>
                        <wps:cNvPr id="26" name="Line 121"/>
                        <wps:cNvCnPr/>
                        <wps:spPr bwMode="auto">
                          <a:xfrm flipV="1">
                            <a:off x="3051" y="9708"/>
                            <a:ext cx="0" cy="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4"/>
                        <wps:cNvCnPr/>
                        <wps:spPr bwMode="auto">
                          <a:xfrm>
                            <a:off x="3051" y="9704"/>
                            <a:ext cx="7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43" style="position:absolute;left:0;text-align:left;margin-left:40.5pt;margin-top:8.6pt;width:360.15pt;height:117pt;z-index:251681792" coordorigin="2511,9258" coordsize="7203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">
                <v:group id="Group 127" o:spid="_x0000_s1044" style="position:absolute;left:3768;top:9258;width:5946;height:900" coordorigin="3408,9258" coordsize="5946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Group 103" o:spid="_x0000_s1045" style="position:absolute;left:3408;top:9258;width:2523;height:900" coordorigin="2778,8154" coordsize="2523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6" o:spid="_x0000_s1046" type="#_x0000_t202" style="position:absolute;left:2778;top:8154;width:12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4pcEA&#10;AADbAAAADwAAAGRycy9kb3ducmV2LnhtbERPyW7CMBC9V+IfrEHqrThwYEkxCJBa9YKAAPdpPHWi&#10;xuM0dkP4e4yExG2e3jrzZWcr0VLjS8cKhoMEBHHudMlGwen48TYF4QOyxsoxKbiSh+Wi9zLHVLsL&#10;H6jNghExhH2KCooQ6lRKnxdk0Q9cTRy5H9dYDBE2RuoGLzHcVnKUJGNpseTYUGBNm4Ly3+zfKtju&#10;Dut8cqTh3hn5+T0+mzb52yv12u9W7yACdeEpfri/dJw/g/sv8QC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uKXBAAAA2wAAAA8AAAAAAAAAAAAAAAAAmAIAAGRycy9kb3du&#10;cmV2LnhtbFBLBQYAAAAABAAEAPUAAACGAwAAAAA=&#10;">
                      <v:textbox inset="1mm,0,0,0">
                        <w:txbxContent>
                          <w:p w:rsidR="00DA69E3" w:rsidRDefault="00DA69E3" w:rsidP="00DA69E3"/>
                          <w:p w:rsidR="00DA69E3" w:rsidRPr="00D22ABC" w:rsidRDefault="00DA69E3" w:rsidP="00DA69E3">
                            <w:r>
                              <w:t>ДАННОЕ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97" o:spid="_x0000_s1047" type="#_x0000_t202" style="position:absolute;left:4041;top:8154;width:12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wqSMAA&#10;AADbAAAADwAAAGRycy9kb3ducmV2LnhtbERPu2rDMBTdA/0HcQvdYjkeSutaCUmh4NIliUPmi3X9&#10;aKwrI6m2+/fRUOh4OO9it5hBTOR8b1nBJklBENdW99wquFQf6xcQPiBrHCyTgl/ysNs+rArMtZ35&#10;RNM5tCKGsM9RQRfCmEvp644M+sSOxJFrrDMYInSt1A7nGG4GmaXpszTYc2zocKT3jurb+ccoqKaD&#10;L0/f4VV/NgeZfTXH7Or2Sj09Lvs3EIGW8C/+c5daQRbXxy/x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wqSMAAAADbAAAADwAAAAAAAAAAAAAAAACYAgAAZHJzL2Rvd25y&#10;ZXYueG1sUEsFBgAAAAAEAAQA9QAAAIUDAAAAAA==&#10;">
                      <v:textbox inset="0,0,0,0">
                        <w:txbxContent>
                          <w:p w:rsidR="00DA69E3" w:rsidRPr="00A968FE" w:rsidRDefault="00DA69E3" w:rsidP="00DA69E3">
                            <w:pPr>
                              <w:jc w:val="center"/>
                            </w:pPr>
                            <w:r w:rsidRPr="00D22ABC">
                              <w:t>А</w:t>
                            </w:r>
                            <w:r w:rsidRPr="00A968FE">
                              <w:t>дрес</w:t>
                            </w:r>
                          </w:p>
                          <w:p w:rsidR="00DA69E3" w:rsidRPr="00A968FE" w:rsidRDefault="00DA69E3" w:rsidP="00DA69E3">
                            <w:pPr>
                              <w:jc w:val="center"/>
                            </w:pPr>
                            <w:r>
                              <w:t>второго</w:t>
                            </w:r>
                          </w:p>
                          <w:p w:rsidR="00DA69E3" w:rsidRPr="00A968FE" w:rsidRDefault="00DA69E3" w:rsidP="00DA69E3">
                            <w:pPr>
                              <w:jc w:val="center"/>
                            </w:pPr>
                            <w:r>
                              <w:t>э</w:t>
                            </w:r>
                            <w:r w:rsidRPr="00A968FE">
                              <w:t>лемента</w:t>
                            </w:r>
                          </w:p>
                        </w:txbxContent>
                      </v:textbox>
                    </v:shape>
                  </v:group>
                  <v:group id="Group 104" o:spid="_x0000_s1048" style="position:absolute;left:6831;top:9258;width:2523;height:900" coordorigin="2778,8154" coordsize="2523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05" o:spid="_x0000_s1049" type="#_x0000_t202" style="position:absolute;left:2778;top:8154;width:12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gacMA&#10;AADbAAAADwAAAGRycy9kb3ducmV2LnhtbESPzWrDMBCE74W+g9hCb41sH5LgRDFpoaWXkv/7xtrI&#10;JtbKtVTHffsoEMhxmJlvmHkx2Eb01PnasYJ0lIAgLp2u2SjY7z7fpiB8QNbYOCYF/+ShWDw/zTHX&#10;7sIb6rfBiAhhn6OCKoQ2l9KXFVn0I9cSR+/kOoshys5I3eElwm0jsyQZS4s1x4UKW/qoqDxv/6yC&#10;n9XmvZzsKF07I7+O44Ppk9+1Uq8vw3IGItAQHuF7+1sryDK4fYk/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jgacMAAADbAAAADwAAAAAAAAAAAAAAAACYAgAAZHJzL2Rv&#10;d25yZXYueG1sUEsFBgAAAAAEAAQA9QAAAIgDAAAAAA==&#10;">
                      <v:textbox inset="1mm,0,0,0">
                        <w:txbxContent>
                          <w:p w:rsidR="00DA69E3" w:rsidRDefault="00DA69E3" w:rsidP="00DA69E3"/>
                          <w:p w:rsidR="00DA69E3" w:rsidRPr="002A273F" w:rsidRDefault="00DA69E3" w:rsidP="00DA69E3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ДАННОЕ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06" o:spid="_x0000_s1050" type="#_x0000_t202" style="position:absolute;left:4041;top:8154;width:12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iP8EA&#10;AADbAAAADwAAAGRycy9kb3ducmV2LnhtbESPQYvCMBSE74L/ITxhbzatCyLVKCIU3OPqiru3R/Ns&#10;i81LbKLWf2+EBY/DzHzDLFa9acWNOt9YVpAlKQji0uqGKwU/+2I8A+EDssbWMil4kIfVcjhYYK7t&#10;nb/ptguViBD2OSqoQ3C5lL6syaBPrCOO3sl2BkOUXSV1h/cIN62cpOlUGmw4LtToaFNTed5djYLD&#10;b+G+LlOX0Ub/2aIsjrNLxkp9jPr1HESgPrzD/+2tVjD5hNeX+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poj/BAAAA2wAAAA8AAAAAAAAAAAAAAAAAmAIAAGRycy9kb3du&#10;cmV2LnhtbFBLBQYAAAAABAAEAPUAAACGAwAAAAA=&#10;">
                      <v:textbox inset="0,2mm,0,0">
                        <w:txbxContent>
                          <w:p w:rsidR="00DA69E3" w:rsidRPr="002A273F" w:rsidRDefault="00DA69E3" w:rsidP="00DA69E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t xml:space="preserve">Пустой адрес </w:t>
                            </w:r>
                            <w:r w:rsidRPr="00EC0CC1">
                              <w:rPr>
                                <w:rFonts w:asciiTheme="majorHAnsi" w:hAnsiTheme="majorHAnsi"/>
                                <w:b/>
                                <w:spacing w:val="20"/>
                                <w:lang w:val="en-US"/>
                              </w:rPr>
                              <w:t>nil</w:t>
                            </w:r>
                          </w:p>
                          <w:p w:rsidR="00DA69E3" w:rsidRPr="00A968FE" w:rsidRDefault="00DA69E3" w:rsidP="00DA69E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line id="Line 108" o:spid="_x0000_s1051" style="position:absolute;visibility:visible;mso-wrap-style:square" from="5751,9708" to="6831,9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DNmcIAAADbAAAADwAAAGRycy9kb3ducmV2LnhtbESPQWvCQBSE7wX/w/IEb3VjqFJSVxGD&#10;0KvGS27P7DMbzL6N2dXEf98tFHocZuYbZr0dbSue1PvGsYLFPAFBXDndcK3gXBzeP0H4gKyxdUwK&#10;XuRhu5m8rTHTbuAjPU+hFhHCPkMFJoQuk9JXhiz6ueuIo3d1vcUQZV9L3eMQ4baVaZKspMWG44LB&#10;jvaGqtvpYRXI8liaoljm7fJSDvd7WuSXfa7UbDruvkAEGsN/+K/9rRWkH/D7Jf4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DNmcIAAADbAAAADwAAAAAAAAAAAAAA&#10;AAChAgAAZHJzL2Rvd25yZXYueG1sUEsFBgAAAAAEAAQA+QAAAJADAAAAAA==&#10;">
                    <v:stroke startarrow="oval" endarrow="block"/>
                  </v:line>
                </v:group>
                <v:shape id="Text Box 115" o:spid="_x0000_s1052" type="#_x0000_t202" style="position:absolute;left:2511;top:10518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f0MEA&#10;AADbAAAADwAAAGRycy9kb3ducmV2LnhtbESPQYvCMBSE74L/ITxhbzatsCLVKCIU3OPqiru3R/Ns&#10;i81LbKLWf2+EBY/DzHzDLFa9acWNOt9YVpAlKQji0uqGKwU/+2I8A+EDssbWMil4kIfVcjhYYK7t&#10;nb/ptguViBD2OSqoQ3C5lL6syaBPrCOO3sl2BkOUXSV1h/cIN62cpOlUGmw4LtToaFNTed5djYLD&#10;b+G+LlOX0Ub/2aIsjrNLxkp9jPr1HESgPrzD/+2tVjD5hNeX+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Mn9DBAAAA2wAAAA8AAAAAAAAAAAAAAAAAmAIAAGRycy9kb3du&#10;cmV2LnhtbFBLBQYAAAAABAAEAPUAAACGAwAAAAA=&#10;">
                  <v:textbox inset="0,2mm,0,0">
                    <w:txbxContent>
                      <w:p w:rsidR="00DA69E3" w:rsidRPr="009F06C9" w:rsidRDefault="00DA69E3" w:rsidP="00DA69E3">
                        <w:pPr>
                          <w:jc w:val="center"/>
                        </w:pPr>
                        <w:r>
                          <w:t>Адрес первого элемента</w:t>
                        </w:r>
                      </w:p>
                    </w:txbxContent>
                  </v:textbox>
                </v:shape>
                <v:line id="Line 121" o:spid="_x0000_s1053" style="position:absolute;flip:y;visibility:visible;mso-wrap-style:square" from="3051,9708" to="3051,10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1QMsMAAADbAAAADwAAAGRycy9kb3ducmV2LnhtbESPQWvCQBSE74X+h+UVvNVNA1WJboIt&#10;FHrSNip4fGSf2WD2bciuSfrvu0Khx2FmvmE2xWRbMVDvG8cKXuYJCOLK6YZrBcfDx/MKhA/IGlvH&#10;pOCHPBT548MGM+1G/qahDLWIEPYZKjAhdJmUvjJk0c9dRxy9i+sthij7Wuoexwi3rUyTZCEtNhwX&#10;DHb0bqi6ljcbKTapzO38mr61Jz8tx+Frud9tlZo9Tds1iEBT+A//tT+1gnQB9y/x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9UDLDAAAA2wAAAA8AAAAAAAAAAAAA&#10;AAAAoQIAAGRycy9kb3ducmV2LnhtbFBLBQYAAAAABAAEAPkAAACRAwAAAAA=&#10;">
                  <v:stroke startarrow="oval"/>
                </v:line>
                <v:line id="Line 124" o:spid="_x0000_s1054" style="position:absolute;visibility:visible;mso-wrap-style:square" from="3051,9704" to="3777,9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DA69E3" w:rsidRDefault="00DA69E3" w:rsidP="00DA69E3">
      <w:pPr>
        <w:ind w:firstLine="720"/>
        <w:jc w:val="both"/>
      </w:pPr>
    </w:p>
    <w:p w:rsidR="00DA69E3" w:rsidRDefault="00DA69E3" w:rsidP="00DA69E3">
      <w:pPr>
        <w:ind w:firstLine="720"/>
        <w:jc w:val="both"/>
      </w:pPr>
    </w:p>
    <w:p w:rsidR="00DA69E3" w:rsidRDefault="00DA69E3" w:rsidP="00DA69E3">
      <w:pPr>
        <w:ind w:firstLine="720"/>
        <w:jc w:val="both"/>
      </w:pPr>
    </w:p>
    <w:p w:rsidR="00DA69E3" w:rsidRDefault="00DA69E3" w:rsidP="00DA69E3">
      <w:pPr>
        <w:ind w:firstLine="720"/>
        <w:jc w:val="both"/>
      </w:pPr>
    </w:p>
    <w:p w:rsidR="00DA69E3" w:rsidRDefault="00DA69E3" w:rsidP="00DA69E3">
      <w:pPr>
        <w:ind w:firstLine="720"/>
        <w:jc w:val="both"/>
      </w:pPr>
    </w:p>
    <w:p w:rsidR="00DA69E3" w:rsidRPr="00DE27AC" w:rsidRDefault="00DA69E3" w:rsidP="00DA69E3">
      <w:pPr>
        <w:ind w:firstLine="720"/>
        <w:jc w:val="both"/>
        <w:rPr>
          <w:noProof/>
        </w:rPr>
      </w:pPr>
      <w:r>
        <w:rPr>
          <w:noProof/>
        </w:rPr>
        <w:t xml:space="preserve"> </w:t>
      </w:r>
    </w:p>
    <w:p w:rsidR="00DA69E3" w:rsidRPr="00DE27AC" w:rsidRDefault="00DA69E3" w:rsidP="00DA69E3">
      <w:pPr>
        <w:ind w:firstLine="720"/>
        <w:jc w:val="both"/>
        <w:rPr>
          <w:noProof/>
        </w:rPr>
      </w:pPr>
    </w:p>
    <w:p w:rsidR="00DA69E3" w:rsidRPr="00DE27AC" w:rsidRDefault="00DA69E3" w:rsidP="00DA69E3">
      <w:pPr>
        <w:ind w:firstLine="720"/>
        <w:jc w:val="both"/>
        <w:rPr>
          <w:noProof/>
        </w:rPr>
      </w:pPr>
    </w:p>
    <w:p w:rsidR="00DA69E3" w:rsidRDefault="00DA69E3" w:rsidP="00DA69E3">
      <w:pPr>
        <w:ind w:firstLine="720"/>
        <w:jc w:val="both"/>
      </w:pPr>
    </w:p>
    <w:p w:rsidR="00DA69E3" w:rsidRDefault="00DA69E3" w:rsidP="00DA69E3">
      <w:pPr>
        <w:ind w:firstLine="720"/>
        <w:jc w:val="both"/>
      </w:pPr>
    </w:p>
    <w:p w:rsidR="00DA69E3" w:rsidRDefault="00DA69E3" w:rsidP="00DA69E3">
      <w:pPr>
        <w:ind w:firstLine="720"/>
        <w:jc w:val="both"/>
      </w:pPr>
    </w:p>
    <w:p w:rsidR="00DA69E3" w:rsidRPr="00E52AF9" w:rsidRDefault="00DA69E3" w:rsidP="00DA69E3">
      <w:pPr>
        <w:ind w:firstLine="720"/>
        <w:jc w:val="both"/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A8D59" wp14:editId="759D4E32">
                <wp:simplePos x="0" y="0"/>
                <wp:positionH relativeFrom="column">
                  <wp:posOffset>3425190</wp:posOffset>
                </wp:positionH>
                <wp:positionV relativeFrom="paragraph">
                  <wp:posOffset>2362200</wp:posOffset>
                </wp:positionV>
                <wp:extent cx="2400300" cy="1000125"/>
                <wp:effectExtent l="2057400" t="0" r="19050" b="28575"/>
                <wp:wrapNone/>
                <wp:docPr id="1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1000125"/>
                        </a:xfrm>
                        <a:prstGeom prst="borderCallout2">
                          <a:avLst>
                            <a:gd name="adj1" fmla="val 14287"/>
                            <a:gd name="adj2" fmla="val -3176"/>
                            <a:gd name="adj3" fmla="val 14287"/>
                            <a:gd name="adj4" fmla="val -48995"/>
                            <a:gd name="adj5" fmla="val 54602"/>
                            <a:gd name="adj6" fmla="val -8579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9E3" w:rsidRPr="00D77337" w:rsidRDefault="00DA69E3" w:rsidP="00DA69E3">
                            <w:r>
                              <w:t xml:space="preserve">Выделение памяти из </w:t>
                            </w:r>
                            <w:r w:rsidRPr="0038395F">
                              <w:rPr>
                                <w:b/>
                                <w:i/>
                              </w:rPr>
                              <w:t>кучи (</w:t>
                            </w:r>
                            <w:r w:rsidRPr="0038395F">
                              <w:rPr>
                                <w:b/>
                                <w:i/>
                                <w:lang w:val="en-US"/>
                              </w:rPr>
                              <w:t>heap</w:t>
                            </w:r>
                            <w:r w:rsidRPr="0038395F">
                              <w:rPr>
                                <w:b/>
                                <w:i/>
                              </w:rPr>
                              <w:t>)</w:t>
                            </w:r>
                            <w:r>
                              <w:t xml:space="preserve"> первому элементу списка. Начальный адрес выделенной памяти становится значением указателя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PointBegin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55" type="#_x0000_t48" style="position:absolute;left:0;text-align:left;margin-left:269.7pt;margin-top:186pt;width:189pt;height:7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" adj="-18531,11794,-10583,3086,-686,3086">
                <v:textbox inset=".5mm,,.5mm">
                  <w:txbxContent>
                    <w:p w:rsidR="00DA69E3" w:rsidRPr="00D77337" w:rsidRDefault="00DA69E3" w:rsidP="00DA69E3">
                      <w:r>
                        <w:t xml:space="preserve">Выделение памяти из </w:t>
                      </w:r>
                      <w:r w:rsidRPr="0038395F">
                        <w:rPr>
                          <w:b/>
                          <w:i/>
                        </w:rPr>
                        <w:t>кучи (</w:t>
                      </w:r>
                      <w:r w:rsidRPr="0038395F">
                        <w:rPr>
                          <w:b/>
                          <w:i/>
                          <w:lang w:val="en-US"/>
                        </w:rPr>
                        <w:t>heap</w:t>
                      </w:r>
                      <w:r w:rsidRPr="0038395F">
                        <w:rPr>
                          <w:b/>
                          <w:i/>
                        </w:rPr>
                        <w:t>)</w:t>
                      </w:r>
                      <w:r>
                        <w:t xml:space="preserve"> первому элементу списка. Начальный адрес выделенной памяти становится значением указателя </w:t>
                      </w:r>
                      <w:proofErr w:type="spellStart"/>
                      <w:r>
                        <w:rPr>
                          <w:lang w:val="en-US"/>
                        </w:rPr>
                        <w:t>PointBegin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urier New" w:hAnsi="Courier New" w:cs="Courier New"/>
          <w:b/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CDBD37" wp14:editId="25E0BF53">
                <wp:simplePos x="0" y="0"/>
                <wp:positionH relativeFrom="column">
                  <wp:posOffset>4339590</wp:posOffset>
                </wp:positionH>
                <wp:positionV relativeFrom="paragraph">
                  <wp:posOffset>5918835</wp:posOffset>
                </wp:positionV>
                <wp:extent cx="1485900" cy="671830"/>
                <wp:effectExtent l="800100" t="0" r="19050" b="13970"/>
                <wp:wrapNone/>
                <wp:docPr id="1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671830"/>
                        </a:xfrm>
                        <a:prstGeom prst="borderCallout2">
                          <a:avLst>
                            <a:gd name="adj1" fmla="val 17014"/>
                            <a:gd name="adj2" fmla="val -5130"/>
                            <a:gd name="adj3" fmla="val 17014"/>
                            <a:gd name="adj4" fmla="val -27139"/>
                            <a:gd name="adj5" fmla="val 17039"/>
                            <a:gd name="adj6" fmla="val -533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9E3" w:rsidRPr="0038395F" w:rsidRDefault="00DA69E3" w:rsidP="00DA69E3">
                            <w:r>
                              <w:t xml:space="preserve">Заполнение второго элемента списка: </w:t>
                            </w:r>
                            <w:r w:rsidRPr="00EC0CC1">
                              <w:rPr>
                                <w:rFonts w:asciiTheme="majorHAnsi" w:hAnsiTheme="majorHAnsi"/>
                                <w:b/>
                                <w:spacing w:val="20"/>
                                <w:lang w:val="en-US"/>
                              </w:rPr>
                              <w:t>nil</w:t>
                            </w:r>
                            <w:r>
                              <w:t xml:space="preserve"> – пустая ссылка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56" type="#_x0000_t48" style="position:absolute;left:0;text-align:left;margin-left:341.7pt;margin-top:466.05pt;width:117pt;height:5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" adj="-11520,3680,-5862,3675,-1108,3675">
                <v:textbox inset=".5mm,,.5mm">
                  <w:txbxContent>
                    <w:p w:rsidR="00DA69E3" w:rsidRPr="0038395F" w:rsidRDefault="00DA69E3" w:rsidP="00DA69E3">
                      <w:r>
                        <w:t xml:space="preserve">Заполнение второго элемента списка: </w:t>
                      </w:r>
                      <w:r w:rsidRPr="00EC0CC1">
                        <w:rPr>
                          <w:rFonts w:asciiTheme="majorHAnsi" w:hAnsiTheme="majorHAnsi"/>
                          <w:b/>
                          <w:spacing w:val="20"/>
                          <w:lang w:val="en-US"/>
                        </w:rPr>
                        <w:t>nil</w:t>
                      </w:r>
                      <w:r>
                        <w:t xml:space="preserve"> – пустая ссылка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urier New" w:hAnsi="Courier New" w:cs="Courier New"/>
          <w:b/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88C8C" wp14:editId="5AD4B5F1">
                <wp:simplePos x="0" y="0"/>
                <wp:positionH relativeFrom="column">
                  <wp:posOffset>4453890</wp:posOffset>
                </wp:positionH>
                <wp:positionV relativeFrom="paragraph">
                  <wp:posOffset>5175885</wp:posOffset>
                </wp:positionV>
                <wp:extent cx="1371600" cy="457200"/>
                <wp:effectExtent l="533400" t="0" r="19050" b="19050"/>
                <wp:wrapNone/>
                <wp:docPr id="1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borderCallout2">
                          <a:avLst>
                            <a:gd name="adj1" fmla="val 25000"/>
                            <a:gd name="adj2" fmla="val -5556"/>
                            <a:gd name="adj3" fmla="val 25000"/>
                            <a:gd name="adj4" fmla="val -21528"/>
                            <a:gd name="adj5" fmla="val 25035"/>
                            <a:gd name="adj6" fmla="val -388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9E3" w:rsidRPr="00D77337" w:rsidRDefault="00DA69E3" w:rsidP="00DA69E3">
                            <w:r>
                              <w:t>Заполнение первого элемента списка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57" type="#_x0000_t48" style="position:absolute;left:0;text-align:left;margin-left:350.7pt;margin-top:407.55pt;width:10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" adj="-8392,5408,-4650,5400,-1200,5400">
                <v:textbox inset=".5mm,,.5mm">
                  <w:txbxContent>
                    <w:p w:rsidR="00DA69E3" w:rsidRPr="00D77337" w:rsidRDefault="00DA69E3" w:rsidP="00DA69E3">
                      <w:r>
                        <w:t>Заполнение первого элемента списка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urier New" w:hAnsi="Courier New" w:cs="Courier New"/>
          <w:b/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4CBA6" wp14:editId="291564C4">
                <wp:simplePos x="0" y="0"/>
                <wp:positionH relativeFrom="column">
                  <wp:posOffset>4015740</wp:posOffset>
                </wp:positionH>
                <wp:positionV relativeFrom="paragraph">
                  <wp:posOffset>6833235</wp:posOffset>
                </wp:positionV>
                <wp:extent cx="1828800" cy="342900"/>
                <wp:effectExtent l="1295400" t="0" r="19050" b="19050"/>
                <wp:wrapNone/>
                <wp:docPr id="13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borderCallout2">
                          <a:avLst>
                            <a:gd name="adj1" fmla="val 33333"/>
                            <a:gd name="adj2" fmla="val -4167"/>
                            <a:gd name="adj3" fmla="val 33333"/>
                            <a:gd name="adj4" fmla="val -36319"/>
                            <a:gd name="adj5" fmla="val 32964"/>
                            <a:gd name="adj6" fmla="val -704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9E3" w:rsidRPr="005C0C18" w:rsidRDefault="00DA69E3" w:rsidP="00DA69E3">
                            <w:r>
                              <w:t>Освобождение памяти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6" o:spid="_x0000_s1058" type="#_x0000_t48" style="position:absolute;left:0;text-align:left;margin-left:316.2pt;margin-top:538.05pt;width:2in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" adj="-15211,7120,-7845,7200,-900,7200">
                <v:textbox inset=".5mm,,.5mm">
                  <w:txbxContent>
                    <w:p w:rsidR="00DA69E3" w:rsidRPr="005C0C18" w:rsidRDefault="00DA69E3" w:rsidP="00DA69E3">
                      <w:r>
                        <w:t>Освобождение памяти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7754A" wp14:editId="62EB79AA">
                <wp:simplePos x="0" y="0"/>
                <wp:positionH relativeFrom="column">
                  <wp:posOffset>2739390</wp:posOffset>
                </wp:positionH>
                <wp:positionV relativeFrom="paragraph">
                  <wp:posOffset>4185285</wp:posOffset>
                </wp:positionV>
                <wp:extent cx="3086100" cy="544195"/>
                <wp:effectExtent l="552450" t="0" r="19050" b="122555"/>
                <wp:wrapNone/>
                <wp:docPr id="14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0" cy="544195"/>
                        </a:xfrm>
                        <a:prstGeom prst="borderCallout2">
                          <a:avLst>
                            <a:gd name="adj1" fmla="val 21005"/>
                            <a:gd name="adj2" fmla="val -2468"/>
                            <a:gd name="adj3" fmla="val 21005"/>
                            <a:gd name="adj4" fmla="val -14856"/>
                            <a:gd name="adj5" fmla="val 117037"/>
                            <a:gd name="adj6" fmla="val -173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9E3" w:rsidRPr="00D33F1C" w:rsidRDefault="00DA69E3" w:rsidP="00DA69E3">
                            <w:r>
                              <w:t xml:space="preserve">Операция разыменования </w:t>
                            </w:r>
                            <w:r w:rsidRPr="00D33F1C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^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– обращение к записи, адрес которой содержится в указателе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59" type="#_x0000_t48" style="position:absolute;left:0;text-align:left;margin-left:215.7pt;margin-top:329.55pt;width:243pt;height:4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" adj="-3746,25280,-3209,4537,-533,4537">
                <v:textbox inset=".5mm,,.5mm">
                  <w:txbxContent>
                    <w:p w:rsidR="00DA69E3" w:rsidRPr="00D33F1C" w:rsidRDefault="00DA69E3" w:rsidP="00DA69E3">
                      <w:r>
                        <w:t xml:space="preserve">Операция разыменования </w:t>
                      </w:r>
                      <w:r w:rsidRPr="00D33F1C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^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– обращение к записи, адрес которой содержится в указателе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urier New" w:hAnsi="Courier New" w:cs="Courier New"/>
          <w:b/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74A2B" wp14:editId="72D54489">
                <wp:simplePos x="0" y="0"/>
                <wp:positionH relativeFrom="column">
                  <wp:posOffset>3425190</wp:posOffset>
                </wp:positionH>
                <wp:positionV relativeFrom="paragraph">
                  <wp:posOffset>3451860</wp:posOffset>
                </wp:positionV>
                <wp:extent cx="2400300" cy="457200"/>
                <wp:effectExtent l="2057400" t="0" r="19050" b="19050"/>
                <wp:wrapNone/>
                <wp:docPr id="15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457200"/>
                        </a:xfrm>
                        <a:prstGeom prst="borderCallout2">
                          <a:avLst>
                            <a:gd name="adj1" fmla="val 25000"/>
                            <a:gd name="adj2" fmla="val -3176"/>
                            <a:gd name="adj3" fmla="val 25000"/>
                            <a:gd name="adj4" fmla="val -48810"/>
                            <a:gd name="adj5" fmla="val 66389"/>
                            <a:gd name="adj6" fmla="val -853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9E3" w:rsidRPr="00D77337" w:rsidRDefault="00DA69E3" w:rsidP="00DA69E3">
                            <w:r>
                              <w:t>Выделение памяти для второго элемента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60" type="#_x0000_t48" style="position:absolute;left:0;text-align:left;margin-left:269.7pt;margin-top:271.8pt;width:189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" adj="-18446,14340,-10543,5400,-686,5400">
                <v:textbox inset=".5mm,,.5mm">
                  <w:txbxContent>
                    <w:p w:rsidR="00DA69E3" w:rsidRPr="00D77337" w:rsidRDefault="00DA69E3" w:rsidP="00DA69E3">
                      <w:r>
                        <w:t>Выделение памяти для второго элемента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331C7" wp14:editId="4789A2CB">
                <wp:simplePos x="0" y="0"/>
                <wp:positionH relativeFrom="column">
                  <wp:posOffset>3768090</wp:posOffset>
                </wp:positionH>
                <wp:positionV relativeFrom="paragraph">
                  <wp:posOffset>1831975</wp:posOffset>
                </wp:positionV>
                <wp:extent cx="2057400" cy="457200"/>
                <wp:effectExtent l="1924050" t="171450" r="19050" b="19050"/>
                <wp:wrapNone/>
                <wp:docPr id="2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457200"/>
                        </a:xfrm>
                        <a:prstGeom prst="borderCallout2">
                          <a:avLst>
                            <a:gd name="adj1" fmla="val 25000"/>
                            <a:gd name="adj2" fmla="val -3704"/>
                            <a:gd name="adj3" fmla="val 25000"/>
                            <a:gd name="adj4" fmla="val -47407"/>
                            <a:gd name="adj5" fmla="val -35694"/>
                            <a:gd name="adj6" fmla="val -931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9E3" w:rsidRPr="00646616" w:rsidRDefault="00DA69E3" w:rsidP="00DA69E3">
                            <w:r>
                              <w:t xml:space="preserve">Переменные – указатели на </w:t>
                            </w:r>
                            <w:proofErr w:type="spellStart"/>
                            <w:r>
                              <w:t>самоадресуемую</w:t>
                            </w:r>
                            <w:proofErr w:type="spellEnd"/>
                            <w:r>
                              <w:t xml:space="preserve"> запись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61" type="#_x0000_t48" style="position:absolute;left:0;text-align:left;margin-left:296.7pt;margin-top:144.25pt;width:162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" adj="-20120,-7710,-10240,5400,-800,5400">
                <v:textbox inset=".5mm,,.5mm">
                  <w:txbxContent>
                    <w:p w:rsidR="00DA69E3" w:rsidRPr="00646616" w:rsidRDefault="00DA69E3" w:rsidP="00DA69E3">
                      <w:r>
                        <w:t xml:space="preserve">Переменные – указатели на </w:t>
                      </w:r>
                      <w:proofErr w:type="spellStart"/>
                      <w:r>
                        <w:t>самоадресуемую</w:t>
                      </w:r>
                      <w:proofErr w:type="spellEnd"/>
                      <w:r>
                        <w:t xml:space="preserve"> запись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71732" wp14:editId="0A819DA7">
                <wp:simplePos x="0" y="0"/>
                <wp:positionH relativeFrom="column">
                  <wp:posOffset>3082290</wp:posOffset>
                </wp:positionH>
                <wp:positionV relativeFrom="paragraph">
                  <wp:posOffset>1022985</wp:posOffset>
                </wp:positionV>
                <wp:extent cx="2743200" cy="342265"/>
                <wp:effectExtent l="1143000" t="57150" r="19050" b="19685"/>
                <wp:wrapNone/>
                <wp:docPr id="3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0" cy="342265"/>
                        </a:xfrm>
                        <a:prstGeom prst="borderCallout2">
                          <a:avLst>
                            <a:gd name="adj1" fmla="val 33394"/>
                            <a:gd name="adj2" fmla="val -2778"/>
                            <a:gd name="adj3" fmla="val 33394"/>
                            <a:gd name="adj4" fmla="val -32824"/>
                            <a:gd name="adj5" fmla="val -15954"/>
                            <a:gd name="adj6" fmla="val -4173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9E3" w:rsidRPr="00646616" w:rsidRDefault="00DA69E3" w:rsidP="00DA69E3">
                            <w:r>
                              <w:t>Тип записи с указателем на этот же тип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62" type="#_x0000_t48" style="position:absolute;left:0;text-align:left;margin-left:242.7pt;margin-top:80.55pt;width:3in;height:2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" adj="-9015,-3446,-7090,7213,-600,7213">
                <v:textbox inset=".5mm,,.5mm">
                  <w:txbxContent>
                    <w:p w:rsidR="00DA69E3" w:rsidRPr="00646616" w:rsidRDefault="00DA69E3" w:rsidP="00DA69E3">
                      <w:r>
                        <w:t>Тип записи с указателем на этот же тип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9C3E5" wp14:editId="252CF2D2">
                <wp:simplePos x="0" y="0"/>
                <wp:positionH relativeFrom="column">
                  <wp:posOffset>4000500</wp:posOffset>
                </wp:positionH>
                <wp:positionV relativeFrom="paragraph">
                  <wp:posOffset>-300355</wp:posOffset>
                </wp:positionV>
                <wp:extent cx="1828800" cy="342900"/>
                <wp:effectExtent l="2457450" t="0" r="19050" b="19050"/>
                <wp:wrapNone/>
                <wp:docPr id="3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borderCallout2">
                          <a:avLst>
                            <a:gd name="adj1" fmla="val 33333"/>
                            <a:gd name="adj2" fmla="val -4167"/>
                            <a:gd name="adj3" fmla="val 33333"/>
                            <a:gd name="adj4" fmla="val -67917"/>
                            <a:gd name="adj5" fmla="val 89444"/>
                            <a:gd name="adj6" fmla="val -13469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9E3" w:rsidRPr="00646616" w:rsidRDefault="00DA69E3" w:rsidP="00DA69E3">
                            <w:r>
                              <w:t>Тип указателя на запись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63" type="#_x0000_t48" style="position:absolute;left:0;text-align:left;margin-left:315pt;margin-top:-23.65pt;width:2in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" adj="-29093,19320,-14670,7200,-900,7200">
                <v:textbox inset=".5mm,,.5mm">
                  <w:txbxContent>
                    <w:p w:rsidR="00DA69E3" w:rsidRPr="00646616" w:rsidRDefault="00DA69E3" w:rsidP="00DA69E3">
                      <w:r>
                        <w:t>Тип указателя на запись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6C38D5" wp14:editId="7ACD1559">
            <wp:extent cx="4058217" cy="7230485"/>
            <wp:effectExtent l="0" t="0" r="0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ABA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72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E3" w:rsidRDefault="00DA69E3" w:rsidP="00DA69E3"/>
    <w:p w:rsidR="00B97318" w:rsidRDefault="00B97318"/>
    <w:p w:rsidR="00DA69E3" w:rsidRDefault="00DA69E3">
      <w:r>
        <w:br w:type="page"/>
      </w:r>
    </w:p>
    <w:p w:rsidR="000A6A8A" w:rsidRDefault="000A6A8A"/>
    <w:p w:rsidR="000A6A8A" w:rsidRPr="00B0250B" w:rsidRDefault="000A6A8A" w:rsidP="000A6A8A">
      <w:pPr>
        <w:pStyle w:val="3"/>
        <w:ind w:right="84"/>
        <w:jc w:val="both"/>
        <w:rPr>
          <w:b w:val="0"/>
        </w:rPr>
      </w:pPr>
      <w:r w:rsidRPr="000A6A8A">
        <w:rPr>
          <w:i/>
          <w:sz w:val="28"/>
          <w:szCs w:val="28"/>
        </w:rPr>
        <w:t>Организация диалога для работы с файлами из приложения</w:t>
      </w:r>
    </w:p>
    <w:p w:rsidR="000A6A8A" w:rsidRDefault="000A6A8A" w:rsidP="000A6A8A">
      <w:pPr>
        <w:ind w:firstLine="720"/>
        <w:jc w:val="both"/>
      </w:pPr>
      <w:r>
        <w:t>При выполнении заданий вы будете создавать 3 файла, их имена можно задать непосредственно в программном коде. Переход из приложения к просмотру полученных файлов не предусматривается. Однако отсутствие интерфейса для работы с файлами ограничивает возможности пользователя.</w:t>
      </w:r>
    </w:p>
    <w:p w:rsidR="000A6A8A" w:rsidRDefault="000A6A8A" w:rsidP="000A6A8A">
      <w:pPr>
        <w:ind w:firstLine="720"/>
        <w:jc w:val="both"/>
      </w:pPr>
    </w:p>
    <w:p w:rsidR="000A6A8A" w:rsidRDefault="000A6A8A" w:rsidP="000A6A8A">
      <w:pPr>
        <w:ind w:firstLine="720"/>
        <w:jc w:val="both"/>
      </w:pPr>
      <w:r>
        <w:t xml:space="preserve">Диалог для открытия (сохранения) нужного файла во время работы приложения обеспечивает компонент класса </w:t>
      </w:r>
      <w:proofErr w:type="spellStart"/>
      <w:r w:rsidRPr="00E820DC">
        <w:rPr>
          <w:rFonts w:ascii="Courier New" w:hAnsi="Courier New" w:cs="Courier New"/>
          <w:b/>
          <w:lang w:val="en-US"/>
        </w:rPr>
        <w:t>TOpenDialog</w:t>
      </w:r>
      <w:proofErr w:type="spellEnd"/>
      <w:r>
        <w:rPr>
          <w:rFonts w:ascii="Courier New" w:hAnsi="Courier New" w:cs="Courier New"/>
          <w:b/>
        </w:rPr>
        <w:t xml:space="preserve"> (</w:t>
      </w:r>
      <w:proofErr w:type="spellStart"/>
      <w:r w:rsidRPr="00E820DC"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  <w:lang w:val="en-US"/>
        </w:rPr>
        <w:t>Save</w:t>
      </w:r>
      <w:r w:rsidRPr="00E820DC">
        <w:rPr>
          <w:rFonts w:ascii="Courier New" w:hAnsi="Courier New" w:cs="Courier New"/>
          <w:b/>
          <w:lang w:val="en-US"/>
        </w:rPr>
        <w:t>Dialog</w:t>
      </w:r>
      <w:proofErr w:type="spellEnd"/>
      <w:r>
        <w:rPr>
          <w:rFonts w:ascii="Courier New" w:hAnsi="Courier New" w:cs="Courier New"/>
          <w:b/>
        </w:rPr>
        <w:t>)</w:t>
      </w:r>
      <w:r>
        <w:t xml:space="preserve">. Компонент не отображается на форме во время работы приложения. Основные </w:t>
      </w:r>
      <w:r w:rsidRPr="0051695F">
        <w:rPr>
          <w:i/>
        </w:rPr>
        <w:t>свойства</w:t>
      </w:r>
      <w:r>
        <w:t xml:space="preserve"> этих классов:</w:t>
      </w:r>
    </w:p>
    <w:p w:rsidR="000A6A8A" w:rsidRDefault="000A6A8A" w:rsidP="000A6A8A">
      <w:pPr>
        <w:ind w:firstLine="720"/>
        <w:jc w:val="both"/>
      </w:pPr>
    </w:p>
    <w:p w:rsidR="000A6A8A" w:rsidRPr="00C619FB" w:rsidRDefault="000A6A8A" w:rsidP="000A6A8A">
      <w:pPr>
        <w:ind w:left="2700" w:hanging="1980"/>
        <w:jc w:val="both"/>
      </w:pPr>
      <w:proofErr w:type="spellStart"/>
      <w:r w:rsidRPr="00E820DC">
        <w:rPr>
          <w:rFonts w:ascii="Courier New" w:hAnsi="Courier New" w:cs="Courier New"/>
          <w:b/>
          <w:lang w:val="en-US"/>
        </w:rPr>
        <w:t>DefaultExt</w:t>
      </w:r>
      <w:proofErr w:type="spellEnd"/>
      <w:r>
        <w:t xml:space="preserve"> – расширение, которое будет дано создаваемому файлу по умолчанию;</w:t>
      </w:r>
    </w:p>
    <w:p w:rsidR="000A6A8A" w:rsidRPr="00313DCE" w:rsidRDefault="000A6A8A" w:rsidP="000A6A8A">
      <w:pPr>
        <w:ind w:firstLine="720"/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  <w:lang w:val="en-US"/>
        </w:rPr>
        <w:t>FileName</w:t>
      </w:r>
      <w:proofErr w:type="spellEnd"/>
      <w:r w:rsidRPr="00313DCE">
        <w:t xml:space="preserve"> – </w:t>
      </w:r>
      <w:r>
        <w:t>имя открытого (сохраненного) файла;</w:t>
      </w:r>
    </w:p>
    <w:p w:rsidR="000A6A8A" w:rsidRDefault="000A6A8A" w:rsidP="000A6A8A">
      <w:pPr>
        <w:ind w:firstLine="720"/>
        <w:jc w:val="both"/>
      </w:pPr>
      <w:r w:rsidRPr="00E820DC">
        <w:rPr>
          <w:rFonts w:ascii="Courier New" w:hAnsi="Courier New" w:cs="Courier New"/>
          <w:b/>
          <w:lang w:val="en-US"/>
        </w:rPr>
        <w:t>Filter</w:t>
      </w:r>
      <w:r>
        <w:t xml:space="preserve"> – </w:t>
      </w:r>
      <w:r w:rsidRPr="00E820DC">
        <w:rPr>
          <w:rFonts w:ascii="Courier New" w:hAnsi="Courier New" w:cs="Courier New"/>
          <w:b/>
          <w:lang w:val="en-US"/>
        </w:rPr>
        <w:t>Filter</w:t>
      </w:r>
      <w:r w:rsidRPr="00E820DC">
        <w:rPr>
          <w:rFonts w:ascii="Courier New" w:hAnsi="Courier New" w:cs="Courier New"/>
          <w:b/>
        </w:rPr>
        <w:t xml:space="preserve"> </w:t>
      </w:r>
      <w:r w:rsidRPr="00E820DC">
        <w:rPr>
          <w:rFonts w:ascii="Courier New" w:hAnsi="Courier New" w:cs="Courier New"/>
          <w:b/>
          <w:lang w:val="en-US"/>
        </w:rPr>
        <w:t>name</w:t>
      </w:r>
      <w:r w:rsidRPr="00E820DC">
        <w:t xml:space="preserve"> – </w:t>
      </w:r>
      <w:r>
        <w:t>текст в поле Тип файла в окне диалога;</w:t>
      </w:r>
    </w:p>
    <w:p w:rsidR="000A6A8A" w:rsidRDefault="000A6A8A" w:rsidP="000A6A8A">
      <w:pPr>
        <w:ind w:firstLine="720"/>
        <w:jc w:val="both"/>
      </w:pPr>
      <w:r>
        <w:rPr>
          <w:rFonts w:ascii="Courier New" w:hAnsi="Courier New" w:cs="Courier New"/>
          <w:b/>
        </w:rPr>
        <w:t xml:space="preserve">      – </w:t>
      </w:r>
      <w:r w:rsidRPr="00E820DC">
        <w:rPr>
          <w:rFonts w:ascii="Courier New" w:hAnsi="Courier New" w:cs="Courier New"/>
          <w:b/>
          <w:lang w:val="en-US"/>
        </w:rPr>
        <w:t>Filter</w:t>
      </w:r>
      <w:r w:rsidRPr="00E820DC">
        <w:t xml:space="preserve"> – </w:t>
      </w:r>
      <w:r>
        <w:t>шаблон для выбора файлов определенного типа;</w:t>
      </w:r>
    </w:p>
    <w:p w:rsidR="000A6A8A" w:rsidRDefault="000A6A8A" w:rsidP="000A6A8A">
      <w:pPr>
        <w:ind w:firstLine="720"/>
        <w:jc w:val="both"/>
      </w:pPr>
      <w:r w:rsidRPr="00E820DC">
        <w:rPr>
          <w:rFonts w:ascii="Courier New" w:hAnsi="Courier New" w:cs="Courier New"/>
          <w:b/>
          <w:lang w:val="en-US"/>
        </w:rPr>
        <w:t>Title</w:t>
      </w:r>
      <w:r w:rsidRPr="00C619FB">
        <w:t xml:space="preserve"> – </w:t>
      </w:r>
      <w:r>
        <w:t>заголовок в окне диалога.</w:t>
      </w:r>
    </w:p>
    <w:p w:rsidR="000A6A8A" w:rsidRPr="00C619FB" w:rsidRDefault="000A6A8A" w:rsidP="000A6A8A">
      <w:pPr>
        <w:ind w:firstLine="720"/>
        <w:jc w:val="both"/>
      </w:pPr>
    </w:p>
    <w:p w:rsidR="000A6A8A" w:rsidRDefault="000A6A8A" w:rsidP="000A6A8A">
      <w:pPr>
        <w:ind w:firstLine="720"/>
        <w:jc w:val="both"/>
        <w:rPr>
          <w:rFonts w:ascii="Courier New" w:hAnsi="Courier New" w:cs="Courier New"/>
          <w:b/>
          <w:lang w:val="en-US"/>
        </w:rPr>
      </w:pPr>
      <w:r w:rsidRPr="0051695F">
        <w:rPr>
          <w:i/>
        </w:rPr>
        <w:t>Метод</w:t>
      </w:r>
      <w:r w:rsidRPr="00CF1963">
        <w:rPr>
          <w:lang w:val="en-US"/>
        </w:rPr>
        <w:t xml:space="preserve"> </w:t>
      </w:r>
      <w:r>
        <w:t>класса</w:t>
      </w:r>
      <w:r w:rsidRPr="00CF1963">
        <w:rPr>
          <w:lang w:val="en-US"/>
        </w:rPr>
        <w:t xml:space="preserve"> </w:t>
      </w:r>
      <w:r w:rsidRPr="00E820DC">
        <w:rPr>
          <w:rFonts w:ascii="Courier New" w:hAnsi="Courier New" w:cs="Courier New"/>
          <w:b/>
          <w:lang w:val="en-US"/>
        </w:rPr>
        <w:t xml:space="preserve">function </w:t>
      </w:r>
      <w:proofErr w:type="spellStart"/>
      <w:r w:rsidRPr="00E820DC">
        <w:rPr>
          <w:rFonts w:ascii="Courier New" w:hAnsi="Courier New" w:cs="Courier New"/>
          <w:b/>
          <w:lang w:val="en-US"/>
        </w:rPr>
        <w:t>TOpenDialog</w:t>
      </w:r>
      <w:r>
        <w:rPr>
          <w:rFonts w:ascii="Courier New" w:hAnsi="Courier New" w:cs="Courier New"/>
          <w:b/>
          <w:lang w:val="en-US"/>
        </w:rPr>
        <w:t>.Execute:Boolean</w:t>
      </w:r>
      <w:proofErr w:type="spellEnd"/>
      <w:r>
        <w:rPr>
          <w:rFonts w:ascii="Courier New" w:hAnsi="Courier New" w:cs="Courier New"/>
          <w:b/>
          <w:lang w:val="en-US"/>
        </w:rPr>
        <w:t>;</w:t>
      </w:r>
    </w:p>
    <w:p w:rsidR="000A6A8A" w:rsidRDefault="000A6A8A" w:rsidP="000A6A8A">
      <w:pPr>
        <w:jc w:val="both"/>
      </w:pPr>
      <w:r>
        <w:t xml:space="preserve">формирует стандартное окно диалога и </w:t>
      </w:r>
      <w:r w:rsidRPr="00CF1963">
        <w:t>возвращает значение</w:t>
      </w:r>
      <w:r w:rsidRPr="00CF196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TRUE</w:t>
      </w:r>
      <w:r w:rsidRPr="00CF1963">
        <w:t xml:space="preserve">, </w:t>
      </w:r>
      <w:r>
        <w:t>если пользователь завершает диалог кнопкой</w:t>
      </w:r>
      <w:proofErr w:type="gramStart"/>
      <w:r>
        <w:t xml:space="preserve"> </w:t>
      </w:r>
      <w:r w:rsidRPr="00CF1963">
        <w:rPr>
          <w:rFonts w:ascii="Courier New" w:hAnsi="Courier New" w:cs="Courier New"/>
          <w:b/>
        </w:rPr>
        <w:t>О</w:t>
      </w:r>
      <w:proofErr w:type="gramEnd"/>
      <w:r w:rsidRPr="00CF1963">
        <w:rPr>
          <w:rFonts w:ascii="Courier New" w:hAnsi="Courier New" w:cs="Courier New"/>
          <w:b/>
        </w:rPr>
        <w:t>ткрыть</w:t>
      </w:r>
      <w:r>
        <w:rPr>
          <w:rFonts w:ascii="Courier New" w:hAnsi="Courier New" w:cs="Courier New"/>
          <w:b/>
        </w:rPr>
        <w:t>.</w:t>
      </w:r>
      <w:r w:rsidRPr="004729A6">
        <w:t xml:space="preserve"> </w:t>
      </w:r>
      <w:r>
        <w:t xml:space="preserve">Аналогичный метод </w:t>
      </w:r>
      <w:r w:rsidRPr="00E820DC">
        <w:rPr>
          <w:rFonts w:ascii="Courier New" w:hAnsi="Courier New" w:cs="Courier New"/>
          <w:b/>
          <w:lang w:val="en-US"/>
        </w:rPr>
        <w:t>function</w:t>
      </w:r>
      <w:r w:rsidRPr="00F10E7A">
        <w:rPr>
          <w:rFonts w:ascii="Courier New" w:hAnsi="Courier New" w:cs="Courier New"/>
          <w:b/>
        </w:rPr>
        <w:t xml:space="preserve"> </w:t>
      </w:r>
      <w:proofErr w:type="spellStart"/>
      <w:r w:rsidRPr="00E820DC"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  <w:lang w:val="en-US"/>
        </w:rPr>
        <w:t>Save</w:t>
      </w:r>
      <w:r w:rsidRPr="00E820DC">
        <w:rPr>
          <w:rFonts w:ascii="Courier New" w:hAnsi="Courier New" w:cs="Courier New"/>
          <w:b/>
          <w:lang w:val="en-US"/>
        </w:rPr>
        <w:t>Dialog</w:t>
      </w:r>
      <w:proofErr w:type="spellEnd"/>
      <w:r w:rsidRPr="00F10E7A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  <w:lang w:val="en-US"/>
        </w:rPr>
        <w:t>Execute</w:t>
      </w:r>
      <w:r w:rsidRPr="00F10E7A">
        <w:rPr>
          <w:rFonts w:ascii="Courier New" w:hAnsi="Courier New" w:cs="Courier New"/>
          <w:b/>
        </w:rPr>
        <w:t>:</w:t>
      </w:r>
      <w:proofErr w:type="gramStart"/>
      <w:r>
        <w:rPr>
          <w:rFonts w:ascii="Courier New" w:hAnsi="Courier New" w:cs="Courier New"/>
          <w:b/>
          <w:lang w:val="en-US"/>
        </w:rPr>
        <w:t>Boolean</w:t>
      </w:r>
      <w:r w:rsidRPr="00F10E7A">
        <w:rPr>
          <w:rFonts w:ascii="Courier New" w:hAnsi="Courier New" w:cs="Courier New"/>
          <w:b/>
        </w:rPr>
        <w:t>;</w:t>
      </w:r>
      <w:r>
        <w:rPr>
          <w:rFonts w:ascii="Courier New" w:hAnsi="Courier New" w:cs="Courier New"/>
          <w:b/>
        </w:rPr>
        <w:t xml:space="preserve"> </w:t>
      </w:r>
      <w:r w:rsidRPr="00CF1963">
        <w:t>возвращает значение</w:t>
      </w:r>
      <w:r w:rsidRPr="00CF196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TRUE</w:t>
      </w:r>
      <w:r w:rsidRPr="00CF1963">
        <w:t xml:space="preserve">, </w:t>
      </w:r>
      <w:r>
        <w:t>если пользователь завершает диалог кнопкой</w:t>
      </w:r>
      <w:r>
        <w:rPr>
          <w:rFonts w:ascii="Courier New" w:hAnsi="Courier New" w:cs="Courier New"/>
          <w:b/>
        </w:rPr>
        <w:t xml:space="preserve"> Сохранить</w:t>
      </w:r>
      <w:r>
        <w:t>.</w:t>
      </w:r>
      <w:proofErr w:type="gramEnd"/>
      <w:r>
        <w:t xml:space="preserve"> </w:t>
      </w:r>
    </w:p>
    <w:p w:rsidR="000A6A8A" w:rsidRPr="004C56CC" w:rsidRDefault="000A6A8A" w:rsidP="000A6A8A">
      <w:pPr>
        <w:ind w:firstLine="720"/>
        <w:jc w:val="both"/>
      </w:pPr>
      <w:r>
        <w:t xml:space="preserve">Вызов метода </w:t>
      </w:r>
      <w:r>
        <w:rPr>
          <w:rFonts w:ascii="Courier New" w:hAnsi="Courier New" w:cs="Courier New"/>
          <w:b/>
          <w:lang w:val="en-US"/>
        </w:rPr>
        <w:t>Execute</w:t>
      </w:r>
      <w:r>
        <w:rPr>
          <w:rFonts w:ascii="Courier New" w:hAnsi="Courier New" w:cs="Courier New"/>
          <w:b/>
        </w:rPr>
        <w:t xml:space="preserve"> </w:t>
      </w:r>
      <w:r w:rsidRPr="004C56CC">
        <w:t>выполняется</w:t>
      </w:r>
      <w:r>
        <w:t xml:space="preserve"> из процедуры обработки события, например, нажатия на определенную кнопку.</w:t>
      </w:r>
    </w:p>
    <w:p w:rsidR="000A6A8A" w:rsidRDefault="000A6A8A" w:rsidP="000A6A8A">
      <w:pPr>
        <w:ind w:firstLine="720"/>
        <w:jc w:val="both"/>
      </w:pPr>
      <w:r>
        <w:t>Возможный вид формы приводится ниже.</w:t>
      </w:r>
    </w:p>
    <w:p w:rsidR="000A6A8A" w:rsidRDefault="000A6A8A" w:rsidP="000A6A8A">
      <w:pPr>
        <w:ind w:firstLine="720"/>
        <w:jc w:val="both"/>
      </w:pPr>
    </w:p>
    <w:p w:rsidR="000A6A8A" w:rsidRDefault="000A6A8A" w:rsidP="000A6A8A">
      <w:pPr>
        <w:jc w:val="center"/>
      </w:pPr>
      <w:r>
        <w:rPr>
          <w:noProof/>
        </w:rPr>
        <w:lastRenderedPageBreak/>
        <w:drawing>
          <wp:inline distT="0" distB="0" distL="0" distR="0" wp14:anchorId="14C29C1A" wp14:editId="08EB51AA">
            <wp:extent cx="4563112" cy="4810797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0250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8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8A" w:rsidRDefault="000A6A8A" w:rsidP="000A6A8A">
      <w:r>
        <w:br w:type="page"/>
      </w:r>
    </w:p>
    <w:p w:rsidR="000A6A8A" w:rsidRDefault="000A6A8A" w:rsidP="000A6A8A">
      <w:pPr>
        <w:spacing w:before="240"/>
        <w:ind w:firstLine="720"/>
        <w:jc w:val="both"/>
      </w:pPr>
      <w:r>
        <w:lastRenderedPageBreak/>
        <w:t>Фрагмент программного кода для сохранения файла:</w:t>
      </w:r>
    </w:p>
    <w:p w:rsidR="000A6A8A" w:rsidRDefault="000A6A8A" w:rsidP="000A6A8A">
      <w:pPr>
        <w:spacing w:before="240"/>
        <w:ind w:firstLine="720"/>
        <w:jc w:val="both"/>
      </w:pPr>
    </w:p>
    <w:p w:rsidR="000A6A8A" w:rsidRPr="001B14D9" w:rsidRDefault="000A6A8A" w:rsidP="000A6A8A">
      <w:pPr>
        <w:jc w:val="both"/>
      </w:pPr>
      <w:r>
        <w:rPr>
          <w:noProof/>
        </w:rPr>
        <w:drawing>
          <wp:inline distT="0" distB="0" distL="0" distR="0" wp14:anchorId="46A88D6C" wp14:editId="4B463795">
            <wp:extent cx="5940425" cy="7059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0F57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8A" w:rsidRDefault="000A6A8A" w:rsidP="000A6A8A">
      <w:r>
        <w:br w:type="page"/>
      </w:r>
    </w:p>
    <w:p w:rsidR="000A6A8A" w:rsidRDefault="000A6A8A" w:rsidP="000A6A8A">
      <w:pPr>
        <w:spacing w:before="240"/>
        <w:ind w:firstLine="709"/>
        <w:jc w:val="both"/>
      </w:pPr>
      <w:r>
        <w:lastRenderedPageBreak/>
        <w:t xml:space="preserve">Фрагмент программного кода для </w:t>
      </w:r>
      <w:r w:rsidR="00534EBE">
        <w:t xml:space="preserve">проверки наличия </w:t>
      </w:r>
      <w:bookmarkStart w:id="0" w:name="_GoBack"/>
      <w:bookmarkEnd w:id="0"/>
      <w:r w:rsidR="00534EBE">
        <w:t>файла</w:t>
      </w:r>
      <w:r w:rsidR="00534EBE">
        <w:t xml:space="preserve"> </w:t>
      </w:r>
      <w:r w:rsidR="00534EBE">
        <w:t>и</w:t>
      </w:r>
      <w:r w:rsidR="00534EBE">
        <w:t xml:space="preserve"> </w:t>
      </w:r>
      <w:r>
        <w:t xml:space="preserve">открытия </w:t>
      </w:r>
      <w:r w:rsidR="00534EBE">
        <w:t>этого</w:t>
      </w:r>
      <w:r w:rsidR="00534EBE">
        <w:t xml:space="preserve"> </w:t>
      </w:r>
      <w:r>
        <w:t>файла:</w:t>
      </w:r>
    </w:p>
    <w:p w:rsidR="000A6A8A" w:rsidRDefault="000A6A8A" w:rsidP="000A6A8A">
      <w:pPr>
        <w:spacing w:before="120"/>
        <w:jc w:val="both"/>
      </w:pPr>
      <w:r>
        <w:rPr>
          <w:noProof/>
        </w:rPr>
        <w:drawing>
          <wp:inline distT="0" distB="0" distL="0" distR="0" wp14:anchorId="5FCF36AE" wp14:editId="2B718C1A">
            <wp:extent cx="5940425" cy="62414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0924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8A" w:rsidRDefault="000A6A8A" w:rsidP="000A6A8A">
      <w:r>
        <w:br w:type="page"/>
      </w:r>
    </w:p>
    <w:p w:rsidR="000A6A8A" w:rsidRDefault="000A6A8A" w:rsidP="000A6A8A">
      <w:pPr>
        <w:spacing w:before="120"/>
        <w:ind w:firstLine="720"/>
        <w:jc w:val="both"/>
      </w:pPr>
      <w:r>
        <w:lastRenderedPageBreak/>
        <w:t xml:space="preserve">Чтобы указанный  для открытия файл открылся для чтения и редактирования в соответствующем ему приложении (текстовый файл </w:t>
      </w:r>
      <w:r>
        <w:softHyphen/>
        <w:t>– в Блокноте), нужно использовать функцию</w:t>
      </w:r>
      <w:r w:rsidRPr="0051695F">
        <w:t xml:space="preserve"> </w:t>
      </w:r>
      <w:proofErr w:type="spellStart"/>
      <w:r w:rsidRPr="0051695F">
        <w:rPr>
          <w:rFonts w:ascii="Courier New" w:hAnsi="Courier New" w:cs="Courier New"/>
          <w:b/>
          <w:lang w:val="en-US"/>
        </w:rPr>
        <w:t>ShellExecute</w:t>
      </w:r>
      <w:proofErr w:type="spellEnd"/>
      <w:r>
        <w:t xml:space="preserve"> из модуля </w:t>
      </w:r>
      <w:proofErr w:type="spellStart"/>
      <w:r w:rsidRPr="0051695F">
        <w:rPr>
          <w:rFonts w:ascii="Courier New" w:hAnsi="Courier New" w:cs="Courier New"/>
          <w:b/>
          <w:lang w:val="en-US"/>
        </w:rPr>
        <w:t>ShellAPI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4C56CC">
        <w:t>со следующими</w:t>
      </w:r>
      <w:r>
        <w:t xml:space="preserve"> значениями параметров</w:t>
      </w:r>
      <w:r w:rsidRPr="004C56CC">
        <w:t>:</w:t>
      </w:r>
    </w:p>
    <w:p w:rsidR="000A6A8A" w:rsidRPr="0051695F" w:rsidRDefault="000A6A8A" w:rsidP="000A6A8A">
      <w:pPr>
        <w:spacing w:before="120"/>
        <w:ind w:firstLine="720"/>
        <w:jc w:val="both"/>
      </w:pPr>
    </w:p>
    <w:p w:rsidR="000A6A8A" w:rsidRDefault="000A6A8A" w:rsidP="000A6A8A">
      <w:pPr>
        <w:ind w:firstLine="720"/>
        <w:jc w:val="both"/>
      </w:pPr>
      <w:proofErr w:type="spellStart"/>
      <w:proofErr w:type="gramStart"/>
      <w:r w:rsidRPr="0051695F">
        <w:rPr>
          <w:rFonts w:ascii="Courier New" w:hAnsi="Courier New" w:cs="Courier New"/>
          <w:b/>
          <w:lang w:val="en-US"/>
        </w:rPr>
        <w:t>ShellExecute</w:t>
      </w:r>
      <w:proofErr w:type="spellEnd"/>
      <w:r w:rsidRPr="0051695F">
        <w:t>(</w:t>
      </w:r>
      <w:proofErr w:type="gramEnd"/>
      <w:r>
        <w:t>дескриптор</w:t>
      </w:r>
      <w:r w:rsidRPr="0051695F">
        <w:t xml:space="preserve"> (</w:t>
      </w:r>
      <w:r w:rsidRPr="0051695F">
        <w:rPr>
          <w:rFonts w:ascii="Courier New" w:hAnsi="Courier New" w:cs="Courier New"/>
          <w:b/>
          <w:lang w:val="en-US"/>
        </w:rPr>
        <w:t>Handle</w:t>
      </w:r>
      <w:r>
        <w:t>) окна приложения</w:t>
      </w:r>
      <w:r w:rsidRPr="0051695F">
        <w:t>,</w:t>
      </w:r>
    </w:p>
    <w:p w:rsidR="000A6A8A" w:rsidRDefault="000A6A8A" w:rsidP="000A6A8A">
      <w:pPr>
        <w:ind w:firstLine="2520"/>
        <w:jc w:val="both"/>
      </w:pPr>
      <w:r w:rsidRPr="00DE27AC">
        <w:rPr>
          <w:rFonts w:ascii="Courier New" w:hAnsi="Courier New" w:cs="Courier New"/>
          <w:b/>
        </w:rPr>
        <w:t>'</w:t>
      </w:r>
      <w:r w:rsidRPr="0051695F">
        <w:rPr>
          <w:rFonts w:ascii="Courier New" w:hAnsi="Courier New" w:cs="Courier New"/>
          <w:b/>
          <w:lang w:val="en-US"/>
        </w:rPr>
        <w:t>open</w:t>
      </w:r>
      <w:r w:rsidRPr="00DE27AC">
        <w:rPr>
          <w:rFonts w:ascii="Courier New" w:hAnsi="Courier New" w:cs="Courier New"/>
          <w:b/>
        </w:rPr>
        <w:t>'</w:t>
      </w:r>
      <w:r w:rsidRPr="0051695F">
        <w:t>,</w:t>
      </w:r>
      <w:r>
        <w:t xml:space="preserve"> </w:t>
      </w:r>
    </w:p>
    <w:p w:rsidR="000A6A8A" w:rsidRDefault="000A6A8A" w:rsidP="000A6A8A">
      <w:pPr>
        <w:ind w:firstLine="2520"/>
        <w:jc w:val="both"/>
      </w:pPr>
      <w:proofErr w:type="spellStart"/>
      <w:proofErr w:type="gramStart"/>
      <w:r w:rsidRPr="0051695F">
        <w:rPr>
          <w:rFonts w:ascii="Courier New" w:hAnsi="Courier New" w:cs="Courier New"/>
          <w:b/>
          <w:lang w:val="en-US"/>
        </w:rPr>
        <w:t>PChar</w:t>
      </w:r>
      <w:proofErr w:type="spellEnd"/>
      <w:r w:rsidRPr="0051695F">
        <w:t>(</w:t>
      </w:r>
      <w:proofErr w:type="gramEnd"/>
      <w:r>
        <w:t>имя</w:t>
      </w:r>
      <w:r w:rsidRPr="0051695F">
        <w:t xml:space="preserve"> </w:t>
      </w:r>
      <w:r>
        <w:t>файла</w:t>
      </w:r>
      <w:r w:rsidRPr="0051695F">
        <w:t>),</w:t>
      </w:r>
    </w:p>
    <w:p w:rsidR="000A6A8A" w:rsidRPr="0051695F" w:rsidRDefault="000A6A8A" w:rsidP="000A6A8A">
      <w:pPr>
        <w:ind w:firstLine="2520"/>
        <w:jc w:val="both"/>
        <w:rPr>
          <w:rFonts w:ascii="Courier New" w:hAnsi="Courier New" w:cs="Courier New"/>
          <w:b/>
        </w:rPr>
      </w:pPr>
      <w:proofErr w:type="gramStart"/>
      <w:r w:rsidRPr="0051695F">
        <w:rPr>
          <w:rFonts w:ascii="Courier New" w:hAnsi="Courier New" w:cs="Courier New"/>
          <w:b/>
          <w:lang w:val="en-US"/>
        </w:rPr>
        <w:t>nil</w:t>
      </w:r>
      <w:proofErr w:type="gramEnd"/>
      <w:r w:rsidRPr="0051695F">
        <w:rPr>
          <w:rFonts w:ascii="Courier New" w:hAnsi="Courier New" w:cs="Courier New"/>
          <w:b/>
        </w:rPr>
        <w:t xml:space="preserve">, </w:t>
      </w:r>
    </w:p>
    <w:p w:rsidR="000A6A8A" w:rsidRDefault="000A6A8A" w:rsidP="000A6A8A">
      <w:pPr>
        <w:ind w:firstLine="2520"/>
        <w:jc w:val="both"/>
      </w:pPr>
      <w:proofErr w:type="gramStart"/>
      <w:r w:rsidRPr="0051695F">
        <w:rPr>
          <w:rFonts w:ascii="Courier New" w:hAnsi="Courier New" w:cs="Courier New"/>
          <w:b/>
          <w:lang w:val="en-US"/>
        </w:rPr>
        <w:t>nil</w:t>
      </w:r>
      <w:proofErr w:type="gramEnd"/>
      <w:r w:rsidRPr="0051695F">
        <w:t>,</w:t>
      </w:r>
      <w:r>
        <w:t xml:space="preserve"> </w:t>
      </w:r>
    </w:p>
    <w:p w:rsidR="000A6A8A" w:rsidRPr="00DE27AC" w:rsidRDefault="000A6A8A" w:rsidP="000A6A8A">
      <w:pPr>
        <w:ind w:firstLine="2520"/>
        <w:jc w:val="both"/>
      </w:pPr>
      <w:proofErr w:type="gramStart"/>
      <w:r w:rsidRPr="0051695F">
        <w:rPr>
          <w:rFonts w:ascii="Courier New" w:hAnsi="Courier New" w:cs="Courier New"/>
          <w:b/>
          <w:lang w:val="en-US"/>
        </w:rPr>
        <w:t>SW</w:t>
      </w:r>
      <w:r w:rsidRPr="0051695F">
        <w:rPr>
          <w:rFonts w:ascii="Courier New" w:hAnsi="Courier New" w:cs="Courier New"/>
          <w:b/>
        </w:rPr>
        <w:t>_</w:t>
      </w:r>
      <w:r w:rsidRPr="0051695F">
        <w:rPr>
          <w:rFonts w:ascii="Courier New" w:hAnsi="Courier New" w:cs="Courier New"/>
          <w:b/>
          <w:lang w:val="en-US"/>
        </w:rPr>
        <w:t>SHOW</w:t>
      </w:r>
      <w:r>
        <w:t>).</w:t>
      </w:r>
      <w:proofErr w:type="gramEnd"/>
    </w:p>
    <w:p w:rsidR="000A6A8A" w:rsidRPr="00DE27AC" w:rsidRDefault="000A6A8A" w:rsidP="000A6A8A">
      <w:pPr>
        <w:ind w:firstLine="720"/>
        <w:jc w:val="both"/>
      </w:pPr>
    </w:p>
    <w:p w:rsidR="000A6A8A" w:rsidRDefault="000A6A8A" w:rsidP="000A6A8A">
      <w:pPr>
        <w:ind w:firstLine="720"/>
        <w:jc w:val="both"/>
      </w:pPr>
      <w:r>
        <w:t>Фрагмент программного кода для открытия файла и чтения его в соответствующем приложении:</w:t>
      </w:r>
    </w:p>
    <w:p w:rsidR="000A6A8A" w:rsidRDefault="000A6A8A" w:rsidP="000A6A8A">
      <w:pPr>
        <w:ind w:firstLine="720"/>
        <w:jc w:val="both"/>
      </w:pPr>
    </w:p>
    <w:p w:rsidR="000A6A8A" w:rsidRPr="001B14D9" w:rsidRDefault="000A6A8A" w:rsidP="000A6A8A">
      <w:pPr>
        <w:jc w:val="both"/>
      </w:pPr>
      <w:r>
        <w:rPr>
          <w:noProof/>
        </w:rPr>
        <w:drawing>
          <wp:inline distT="0" distB="0" distL="0" distR="0" wp14:anchorId="3E188196" wp14:editId="4D301D8D">
            <wp:extent cx="5940425" cy="5969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8C42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8A" w:rsidRDefault="000A6A8A" w:rsidP="000A6A8A">
      <w:pPr>
        <w:rPr>
          <w:b/>
        </w:rPr>
      </w:pPr>
      <w:r>
        <w:rPr>
          <w:b/>
        </w:rPr>
        <w:br w:type="page"/>
      </w:r>
    </w:p>
    <w:p w:rsidR="000A6A8A" w:rsidRDefault="000A6A8A"/>
    <w:p w:rsidR="007E205D" w:rsidRPr="007D2E22" w:rsidRDefault="007E205D" w:rsidP="0032004C">
      <w:pPr>
        <w:pStyle w:val="2"/>
      </w:pPr>
      <w:r w:rsidRPr="007D2E22">
        <w:t>ЗАДАНИЯ</w:t>
      </w:r>
    </w:p>
    <w:p w:rsidR="007E205D" w:rsidRDefault="007E205D"/>
    <w:p w:rsidR="00B0250B" w:rsidRPr="00B0250B" w:rsidRDefault="00C207F8" w:rsidP="00E93D3A">
      <w:pPr>
        <w:pStyle w:val="3"/>
        <w:ind w:left="0" w:right="84" w:firstLine="1429"/>
        <w:jc w:val="both"/>
        <w:rPr>
          <w:b w:val="0"/>
        </w:rPr>
      </w:pPr>
      <w:r>
        <w:t xml:space="preserve">ОФОРМЛЕНИЕ ПРОЕКТА ДЛЯ ЛАБОРАТОРНОЙ РАБОТЫ № </w:t>
      </w:r>
      <w:r w:rsidRPr="00420259">
        <w:t>2</w:t>
      </w:r>
      <w:r>
        <w:t xml:space="preserve"> (АЛГОРИТМЫ СОРТИРОВКИ) С ИСПОЛЬЗОВАНИЕМ СТАТИЧЕСКИХ, ДИНАМИЧЕСКИХ И ОТКРЫТЫХ МАССИВОВ</w:t>
      </w:r>
      <w:r w:rsidR="00B948F5" w:rsidRPr="009E534D">
        <w:t>.</w:t>
      </w:r>
      <w:r w:rsidR="00B948F5">
        <w:t xml:space="preserve"> </w:t>
      </w:r>
    </w:p>
    <w:p w:rsidR="009E534D" w:rsidRPr="00C207F8" w:rsidRDefault="00C207F8" w:rsidP="00B0250B">
      <w:pPr>
        <w:ind w:firstLine="720"/>
        <w:jc w:val="both"/>
        <w:rPr>
          <w:b/>
        </w:rPr>
      </w:pPr>
      <w:r w:rsidRPr="00C207F8">
        <w:t>Освобождайте память после вывода результатов.</w:t>
      </w:r>
    </w:p>
    <w:p w:rsidR="000A0355" w:rsidRDefault="00C207F8" w:rsidP="00C207F8">
      <w:pPr>
        <w:pStyle w:val="3"/>
        <w:ind w:left="709" w:right="84" w:firstLine="720"/>
        <w:jc w:val="both"/>
      </w:pPr>
      <w:r w:rsidRPr="000A0355">
        <w:rPr>
          <w:color w:val="FF0000"/>
        </w:rPr>
        <w:t>ГЕНЕРАЦИЯ ЛИНЕЙНОГО СПИСКА</w:t>
      </w:r>
      <w:r>
        <w:t>.</w:t>
      </w:r>
    </w:p>
    <w:p w:rsidR="000A0355" w:rsidRDefault="000A0355" w:rsidP="000A0355">
      <w:pPr>
        <w:ind w:firstLine="720"/>
        <w:jc w:val="both"/>
      </w:pPr>
      <w:r>
        <w:t xml:space="preserve">Создайте приложение для генерации линейного  списка, представляющего в памяти целочисленную последовательность данных, генерируемых случайным образом из интервала значений </w:t>
      </w:r>
      <w:r w:rsidRPr="00A51256">
        <w:t>[</w:t>
      </w:r>
      <w:r>
        <w:noBreakHyphen/>
        <w:t>999, 999</w:t>
      </w:r>
      <w:r w:rsidRPr="00A51256">
        <w:t>]</w:t>
      </w:r>
      <w:r>
        <w:t>. Алгоритм генерации списка оформите в виде отдельной процедуры с параметрами.</w:t>
      </w:r>
    </w:p>
    <w:p w:rsidR="000A0355" w:rsidRPr="00EB4050" w:rsidRDefault="000A0355" w:rsidP="000A0355">
      <w:pPr>
        <w:ind w:firstLine="720"/>
        <w:jc w:val="both"/>
      </w:pPr>
      <w:r>
        <w:rPr>
          <w:b/>
          <w:i/>
        </w:rPr>
        <w:t>Обязательной в</w:t>
      </w:r>
      <w:r w:rsidRPr="007E3B8C">
        <w:rPr>
          <w:b/>
          <w:i/>
        </w:rPr>
        <w:t>ходной величиной</w:t>
      </w:r>
      <w:r>
        <w:t xml:space="preserve"> в процедуре генерации списка является число</w:t>
      </w:r>
      <w:r w:rsidRPr="007E3B8C">
        <w:rPr>
          <w:i/>
        </w:rPr>
        <w:t xml:space="preserve"> </w:t>
      </w:r>
      <w:r w:rsidRPr="00A51256">
        <w:rPr>
          <w:i/>
          <w:lang w:val="en-US"/>
        </w:rPr>
        <w:t>n</w:t>
      </w:r>
      <w:r>
        <w:t xml:space="preserve"> элементов списка. </w:t>
      </w:r>
    </w:p>
    <w:p w:rsidR="00C207F8" w:rsidRDefault="000A0355" w:rsidP="009A01FF">
      <w:pPr>
        <w:ind w:firstLine="720"/>
        <w:jc w:val="both"/>
      </w:pPr>
      <w:r w:rsidRPr="00816355">
        <w:rPr>
          <w:b/>
          <w:i/>
        </w:rPr>
        <w:t>Результат</w:t>
      </w:r>
      <w:r w:rsidR="00CD5FCB">
        <w:rPr>
          <w:b/>
          <w:i/>
        </w:rPr>
        <w:t>ом</w:t>
      </w:r>
      <w:r>
        <w:t xml:space="preserve"> </w:t>
      </w:r>
      <w:r w:rsidRPr="009A01FF">
        <w:t xml:space="preserve">работы процедуры </w:t>
      </w:r>
      <w:r w:rsidR="00CD5FCB">
        <w:t xml:space="preserve">является список, размещенный в динамической памяти. Готовый список </w:t>
      </w:r>
      <w:r w:rsidRPr="009A01FF">
        <w:t>выв</w:t>
      </w:r>
      <w:r w:rsidR="00CD5FCB">
        <w:t>е</w:t>
      </w:r>
      <w:r w:rsidRPr="009A01FF">
        <w:t xml:space="preserve">дите в текстовый файл. Для списка, удовлетворяющего условию </w:t>
      </w:r>
      <w:r w:rsidRPr="009A01FF">
        <w:rPr>
          <w:i/>
          <w:lang w:val="en-US"/>
        </w:rPr>
        <w:t>n</w:t>
      </w:r>
      <w:r w:rsidRPr="009A01FF">
        <w:rPr>
          <w:i/>
        </w:rPr>
        <w:t>&lt;=</w:t>
      </w:r>
      <w:r w:rsidR="00B0250B">
        <w:rPr>
          <w:i/>
        </w:rPr>
        <w:t>4</w:t>
      </w:r>
      <w:r w:rsidRPr="009A01FF">
        <w:rPr>
          <w:i/>
        </w:rPr>
        <w:t>0,</w:t>
      </w:r>
      <w:r w:rsidRPr="009A01FF">
        <w:t xml:space="preserve"> также выполните вывод данных на форму в окно соответствующего компонента (объект классов </w:t>
      </w:r>
      <w:proofErr w:type="spellStart"/>
      <w:r w:rsidRPr="009A01FF">
        <w:rPr>
          <w:lang w:val="en-US"/>
        </w:rPr>
        <w:t>TMemo</w:t>
      </w:r>
      <w:proofErr w:type="spellEnd"/>
      <w:r w:rsidRPr="009A01FF">
        <w:t xml:space="preserve"> или </w:t>
      </w:r>
      <w:proofErr w:type="spellStart"/>
      <w:r w:rsidRPr="009A01FF">
        <w:rPr>
          <w:lang w:val="en-US"/>
        </w:rPr>
        <w:t>TList</w:t>
      </w:r>
      <w:proofErr w:type="spellEnd"/>
      <w:r w:rsidRPr="009A01FF">
        <w:t xml:space="preserve">). Возможный вид формы </w:t>
      </w:r>
      <w:r w:rsidR="00E93D3A" w:rsidRPr="009A01FF">
        <w:t>приводится ниже</w:t>
      </w:r>
      <w:r w:rsidR="00E93D3A" w:rsidRPr="00E93D3A">
        <w:t xml:space="preserve"> (</w:t>
      </w:r>
      <w:r w:rsidR="00E93D3A">
        <w:t xml:space="preserve">задания </w:t>
      </w:r>
      <w:r w:rsidR="00E93D3A">
        <w:rPr>
          <w:lang w:val="en-US"/>
        </w:rPr>
        <w:t>II</w:t>
      </w:r>
      <w:r w:rsidR="00E93D3A" w:rsidRPr="00E93D3A">
        <w:t xml:space="preserve">.2 </w:t>
      </w:r>
      <w:r w:rsidR="00E93D3A">
        <w:t xml:space="preserve">и </w:t>
      </w:r>
      <w:r w:rsidR="00E93D3A">
        <w:rPr>
          <w:lang w:val="en-US"/>
        </w:rPr>
        <w:t>II</w:t>
      </w:r>
      <w:r w:rsidR="00E93D3A" w:rsidRPr="00E93D3A">
        <w:t>.3</w:t>
      </w:r>
      <w:r w:rsidR="00E93D3A">
        <w:t xml:space="preserve"> выполняются в одном модуле, используется одна форма)</w:t>
      </w:r>
      <w:r w:rsidRPr="009A01FF">
        <w:t>.</w:t>
      </w:r>
      <w:r w:rsidR="00C207F8" w:rsidRPr="009A01FF">
        <w:t xml:space="preserve"> </w:t>
      </w:r>
    </w:p>
    <w:p w:rsidR="001C1A95" w:rsidRDefault="001C1A95" w:rsidP="009A01FF">
      <w:pPr>
        <w:ind w:firstLine="720"/>
        <w:jc w:val="both"/>
      </w:pPr>
    </w:p>
    <w:p w:rsidR="00E93D3A" w:rsidRPr="00E93D3A" w:rsidRDefault="00E93D3A" w:rsidP="00E93D3A">
      <w:pPr>
        <w:ind w:firstLine="720"/>
        <w:jc w:val="center"/>
      </w:pPr>
      <w:r>
        <w:rPr>
          <w:noProof/>
        </w:rPr>
        <w:drawing>
          <wp:inline distT="0" distB="0" distL="0" distR="0" wp14:anchorId="3EA4FCD0" wp14:editId="5A83978B">
            <wp:extent cx="2962689" cy="4210638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237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74" w:rsidRPr="00E93D3A" w:rsidRDefault="005F4474" w:rsidP="009A01FF">
      <w:pPr>
        <w:ind w:firstLine="720"/>
        <w:jc w:val="both"/>
      </w:pPr>
    </w:p>
    <w:p w:rsidR="00C207F8" w:rsidRDefault="00C207F8" w:rsidP="00C207F8">
      <w:pPr>
        <w:pStyle w:val="3"/>
        <w:ind w:left="709" w:right="84" w:firstLine="720"/>
        <w:jc w:val="both"/>
      </w:pPr>
      <w:r>
        <w:t xml:space="preserve"> </w:t>
      </w:r>
      <w:r w:rsidR="000A0355">
        <w:t xml:space="preserve">ГЕНЕРАЦИЯ УПОРЯДОЧЕННОГО </w:t>
      </w:r>
      <w:r>
        <w:t xml:space="preserve">ЛИНЕЙНОГО СПИСКА. </w:t>
      </w:r>
    </w:p>
    <w:p w:rsidR="009E534D" w:rsidRDefault="00E93D3A" w:rsidP="00980EC4">
      <w:pPr>
        <w:ind w:right="84" w:firstLine="720"/>
        <w:jc w:val="both"/>
      </w:pPr>
      <w:r>
        <w:t xml:space="preserve">В модуле </w:t>
      </w:r>
      <w:r w:rsidRPr="00E93D3A">
        <w:t xml:space="preserve">для задания </w:t>
      </w:r>
      <w:r>
        <w:rPr>
          <w:lang w:val="en-US"/>
        </w:rPr>
        <w:t>II</w:t>
      </w:r>
      <w:r w:rsidRPr="00E93D3A">
        <w:t>.2</w:t>
      </w:r>
      <w:r>
        <w:t xml:space="preserve"> дополнительно создайте упорядоченный линейный список.  </w:t>
      </w:r>
      <w:r w:rsidR="00B0250B">
        <w:t>В процедуре</w:t>
      </w:r>
      <w:r>
        <w:t xml:space="preserve"> формировани</w:t>
      </w:r>
      <w:r w:rsidR="00B0250B">
        <w:t>я</w:t>
      </w:r>
      <w:r>
        <w:t xml:space="preserve"> списка добавление каждого очередного элемента выполняйте как включение в упорядоченный список.</w:t>
      </w:r>
    </w:p>
    <w:p w:rsidR="00CD5FCB" w:rsidRPr="00EB4050" w:rsidRDefault="00CD5FCB" w:rsidP="00CD5FCB">
      <w:pPr>
        <w:ind w:firstLine="720"/>
        <w:jc w:val="both"/>
      </w:pPr>
      <w:r>
        <w:rPr>
          <w:b/>
          <w:i/>
        </w:rPr>
        <w:lastRenderedPageBreak/>
        <w:t>Обязательной в</w:t>
      </w:r>
      <w:r w:rsidRPr="007E3B8C">
        <w:rPr>
          <w:b/>
          <w:i/>
        </w:rPr>
        <w:t>ходной величиной</w:t>
      </w:r>
      <w:r>
        <w:t xml:space="preserve"> в процедуре генерации упорядоченного линейного списка является число</w:t>
      </w:r>
      <w:r w:rsidRPr="007E3B8C">
        <w:rPr>
          <w:i/>
        </w:rPr>
        <w:t xml:space="preserve"> </w:t>
      </w:r>
      <w:r w:rsidRPr="00A51256">
        <w:rPr>
          <w:i/>
          <w:lang w:val="en-US"/>
        </w:rPr>
        <w:t>n</w:t>
      </w:r>
      <w:r>
        <w:t xml:space="preserve"> элементов списка. </w:t>
      </w:r>
    </w:p>
    <w:p w:rsidR="00CD5FCB" w:rsidRDefault="00CD5FCB" w:rsidP="00CD5FCB">
      <w:pPr>
        <w:ind w:firstLine="720"/>
        <w:jc w:val="both"/>
      </w:pPr>
      <w:r w:rsidRPr="00816355">
        <w:rPr>
          <w:b/>
          <w:i/>
        </w:rPr>
        <w:t>Результат</w:t>
      </w:r>
      <w:r>
        <w:rPr>
          <w:b/>
          <w:i/>
        </w:rPr>
        <w:t>ом</w:t>
      </w:r>
      <w:r>
        <w:t xml:space="preserve"> </w:t>
      </w:r>
      <w:r w:rsidRPr="009A01FF">
        <w:t xml:space="preserve">работы процедуры </w:t>
      </w:r>
      <w:r>
        <w:t xml:space="preserve">является список, размещенный в динамической памяти. Готовый список </w:t>
      </w:r>
      <w:r w:rsidRPr="009A01FF">
        <w:t>выв</w:t>
      </w:r>
      <w:r>
        <w:t>е</w:t>
      </w:r>
      <w:r w:rsidRPr="009A01FF">
        <w:t xml:space="preserve">дите в текстовый файл. Для списка, удовлетворяющего условию </w:t>
      </w:r>
      <w:r w:rsidRPr="009A01FF">
        <w:rPr>
          <w:i/>
          <w:lang w:val="en-US"/>
        </w:rPr>
        <w:t>n</w:t>
      </w:r>
      <w:r w:rsidRPr="009A01FF">
        <w:rPr>
          <w:i/>
        </w:rPr>
        <w:t>&lt;=</w:t>
      </w:r>
      <w:r>
        <w:rPr>
          <w:i/>
        </w:rPr>
        <w:t>4</w:t>
      </w:r>
      <w:r w:rsidRPr="009A01FF">
        <w:rPr>
          <w:i/>
        </w:rPr>
        <w:t>0,</w:t>
      </w:r>
      <w:r w:rsidRPr="009A01FF">
        <w:t xml:space="preserve"> также выполните вывод данных на форму в окно соответствующего компонента (объект классов </w:t>
      </w:r>
      <w:proofErr w:type="spellStart"/>
      <w:r w:rsidRPr="009A01FF">
        <w:rPr>
          <w:lang w:val="en-US"/>
        </w:rPr>
        <w:t>TMemo</w:t>
      </w:r>
      <w:proofErr w:type="spellEnd"/>
      <w:r w:rsidRPr="009A01FF">
        <w:t xml:space="preserve"> или </w:t>
      </w:r>
      <w:proofErr w:type="spellStart"/>
      <w:r w:rsidRPr="009A01FF">
        <w:rPr>
          <w:lang w:val="en-US"/>
        </w:rPr>
        <w:t>TList</w:t>
      </w:r>
      <w:proofErr w:type="spellEnd"/>
      <w:r w:rsidRPr="009A01FF">
        <w:t>). Возможный вид формы прив</w:t>
      </w:r>
      <w:r>
        <w:t>е</w:t>
      </w:r>
      <w:r w:rsidRPr="009A01FF">
        <w:t>д</w:t>
      </w:r>
      <w:r>
        <w:t>ен</w:t>
      </w:r>
      <w:r w:rsidRPr="009A01FF">
        <w:t xml:space="preserve"> </w:t>
      </w:r>
      <w:r>
        <w:t xml:space="preserve">в задании </w:t>
      </w:r>
      <w:r>
        <w:rPr>
          <w:lang w:val="en-US"/>
        </w:rPr>
        <w:t>II</w:t>
      </w:r>
      <w:r w:rsidRPr="00E93D3A">
        <w:t xml:space="preserve">.2 </w:t>
      </w:r>
      <w:r>
        <w:t xml:space="preserve">(задания </w:t>
      </w:r>
      <w:r>
        <w:rPr>
          <w:lang w:val="en-US"/>
        </w:rPr>
        <w:t>II</w:t>
      </w:r>
      <w:r w:rsidRPr="00E93D3A">
        <w:t xml:space="preserve">.2 </w:t>
      </w:r>
      <w:r>
        <w:t xml:space="preserve">и </w:t>
      </w:r>
      <w:r>
        <w:rPr>
          <w:lang w:val="en-US"/>
        </w:rPr>
        <w:t>II</w:t>
      </w:r>
      <w:r w:rsidRPr="00E93D3A">
        <w:t>.3</w:t>
      </w:r>
      <w:r>
        <w:t xml:space="preserve"> выполняются в одном модуле, используется одна форма)</w:t>
      </w:r>
      <w:r w:rsidRPr="009A01FF">
        <w:t xml:space="preserve">. </w:t>
      </w:r>
    </w:p>
    <w:p w:rsidR="00CD5FCB" w:rsidRDefault="00CD5FCB" w:rsidP="00980EC4">
      <w:pPr>
        <w:ind w:right="84" w:firstLine="720"/>
        <w:jc w:val="both"/>
      </w:pPr>
    </w:p>
    <w:p w:rsidR="001049B8" w:rsidRDefault="001049B8" w:rsidP="00BB753A">
      <w:pPr>
        <w:ind w:left="1440"/>
      </w:pPr>
    </w:p>
    <w:p w:rsidR="00B0250B" w:rsidRDefault="00B0250B" w:rsidP="001C1A95">
      <w:pPr>
        <w:ind w:firstLine="720"/>
        <w:jc w:val="both"/>
        <w:rPr>
          <w:b/>
        </w:rPr>
      </w:pPr>
      <w:r>
        <w:rPr>
          <w:b/>
        </w:rPr>
        <w:t>Следующие задания</w:t>
      </w:r>
      <w:r w:rsidRPr="00E639F1">
        <w:rPr>
          <w:b/>
        </w:rPr>
        <w:t xml:space="preserve"> не явля</w:t>
      </w:r>
      <w:r>
        <w:rPr>
          <w:b/>
        </w:rPr>
        <w:t>ю</w:t>
      </w:r>
      <w:r w:rsidRPr="00E639F1">
        <w:rPr>
          <w:b/>
        </w:rPr>
        <w:t>тся обязательным</w:t>
      </w:r>
      <w:r>
        <w:rPr>
          <w:b/>
        </w:rPr>
        <w:t>и</w:t>
      </w:r>
      <w:r w:rsidRPr="00E639F1">
        <w:rPr>
          <w:b/>
        </w:rPr>
        <w:t xml:space="preserve"> для выполнения.</w:t>
      </w:r>
      <w:r>
        <w:rPr>
          <w:b/>
        </w:rPr>
        <w:br w:type="page"/>
      </w:r>
    </w:p>
    <w:p w:rsidR="00B0250B" w:rsidRDefault="00B0250B" w:rsidP="00B0250B">
      <w:pPr>
        <w:pStyle w:val="3"/>
        <w:ind w:left="709" w:right="84" w:firstLine="720"/>
        <w:jc w:val="both"/>
      </w:pPr>
      <w:r>
        <w:lastRenderedPageBreak/>
        <w:t xml:space="preserve"> УПОРЯДОЧЕНИЕ МЕТОДОМ  СЛИЯНИЯ ЛИНЕЙНОГО СПИСКА,</w:t>
      </w:r>
      <w:r w:rsidRPr="00816355">
        <w:t xml:space="preserve"> </w:t>
      </w:r>
      <w:r>
        <w:t xml:space="preserve">СОЗДАННОГО ПРИ ВЫПОЛНЕНИИ ЗАДАНИЯ </w:t>
      </w:r>
      <w:r>
        <w:rPr>
          <w:lang w:val="en-US"/>
        </w:rPr>
        <w:t>II</w:t>
      </w:r>
      <w:r w:rsidRPr="00B0250B">
        <w:t>.</w:t>
      </w:r>
      <w:r>
        <w:t>2.</w:t>
      </w:r>
    </w:p>
    <w:p w:rsidR="00B0250B" w:rsidRDefault="00B0250B" w:rsidP="00B0250B">
      <w:pPr>
        <w:ind w:firstLine="720"/>
        <w:jc w:val="both"/>
      </w:pPr>
      <w:r>
        <w:t>Окно работающего приложения:</w:t>
      </w:r>
    </w:p>
    <w:p w:rsidR="00B0250B" w:rsidRDefault="00B0250B" w:rsidP="00B0250B">
      <w:pPr>
        <w:ind w:firstLine="720"/>
        <w:jc w:val="both"/>
      </w:pPr>
    </w:p>
    <w:p w:rsidR="00B0250B" w:rsidRDefault="00B0250B" w:rsidP="00B0250B">
      <w:pPr>
        <w:jc w:val="center"/>
      </w:pPr>
      <w:r>
        <w:rPr>
          <w:noProof/>
        </w:rPr>
        <w:drawing>
          <wp:inline distT="0" distB="0" distL="0" distR="0" wp14:anchorId="02A4FC1F" wp14:editId="0E68E93D">
            <wp:extent cx="4239217" cy="4220164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F44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95" w:rsidRDefault="001C1A95">
      <w:r>
        <w:br w:type="page"/>
      </w:r>
    </w:p>
    <w:p w:rsidR="00B0250B" w:rsidRDefault="00B0250B" w:rsidP="00B0250B">
      <w:pPr>
        <w:jc w:val="center"/>
      </w:pPr>
    </w:p>
    <w:p w:rsidR="00B0250B" w:rsidRDefault="00B0250B" w:rsidP="00B0250B">
      <w:pPr>
        <w:pStyle w:val="3"/>
        <w:ind w:left="709" w:right="84" w:firstLine="720"/>
        <w:jc w:val="both"/>
      </w:pPr>
      <w:r>
        <w:t>ДОПОЛНЕНИЕ ПРИЛОЖЕНИЯ ЭЛЕМЕНТАМИ ДИАЛОГА:</w:t>
      </w:r>
    </w:p>
    <w:p w:rsidR="00B0250B" w:rsidRDefault="00B0250B" w:rsidP="00B0250B">
      <w:pPr>
        <w:ind w:firstLine="720"/>
        <w:jc w:val="both"/>
      </w:pPr>
      <w:r>
        <w:t>– выбор или ввод имени файла, в который записывается сформированный список;</w:t>
      </w:r>
    </w:p>
    <w:p w:rsidR="00B0250B" w:rsidRDefault="00B0250B" w:rsidP="00B0250B">
      <w:pPr>
        <w:ind w:firstLine="720"/>
        <w:jc w:val="both"/>
      </w:pPr>
      <w:r>
        <w:t>– просмотр этого файла, инициированный из созданного приложения.</w:t>
      </w:r>
    </w:p>
    <w:p w:rsidR="00B0250B" w:rsidRDefault="00B0250B" w:rsidP="00B0250B">
      <w:pPr>
        <w:ind w:firstLine="720"/>
        <w:jc w:val="both"/>
      </w:pPr>
    </w:p>
    <w:p w:rsidR="00B0250B" w:rsidRDefault="00B0250B" w:rsidP="00B0250B">
      <w:pPr>
        <w:jc w:val="center"/>
      </w:pPr>
      <w:r>
        <w:rPr>
          <w:noProof/>
        </w:rPr>
        <w:drawing>
          <wp:inline distT="0" distB="0" distL="0" distR="0" wp14:anchorId="61558907" wp14:editId="2976B367">
            <wp:extent cx="4582165" cy="4810797"/>
            <wp:effectExtent l="0" t="0" r="889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09EF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48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0B" w:rsidRDefault="00B0250B" w:rsidP="00B0250B">
      <w:pPr>
        <w:ind w:firstLine="720"/>
        <w:jc w:val="both"/>
      </w:pPr>
    </w:p>
    <w:p w:rsidR="00B0250B" w:rsidRPr="00DE27AC" w:rsidRDefault="00B0250B" w:rsidP="00B0250B">
      <w:pPr>
        <w:jc w:val="center"/>
      </w:pPr>
      <w:r>
        <w:t>Окно работающего приложения</w:t>
      </w:r>
      <w:r w:rsidRPr="00DE27AC">
        <w:t xml:space="preserve"> </w:t>
      </w:r>
      <w:r w:rsidRPr="00DE27AC">
        <w:softHyphen/>
        <w:t xml:space="preserve">– </w:t>
      </w:r>
      <w:r>
        <w:t>сохранение файла</w:t>
      </w:r>
    </w:p>
    <w:p w:rsidR="00B0250B" w:rsidRDefault="00B0250B" w:rsidP="00B0250B">
      <w:pPr>
        <w:ind w:firstLine="720"/>
        <w:jc w:val="both"/>
      </w:pPr>
    </w:p>
    <w:p w:rsidR="00B0250B" w:rsidRPr="00DE27AC" w:rsidRDefault="00B0250B" w:rsidP="00B0250B">
      <w:pPr>
        <w:ind w:firstLine="720"/>
        <w:jc w:val="both"/>
      </w:pPr>
    </w:p>
    <w:p w:rsidR="00B0250B" w:rsidRDefault="00B0250B" w:rsidP="00B0250B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49CD326F" wp14:editId="6014B91E">
            <wp:extent cx="4591691" cy="546811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0BEE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0B" w:rsidRDefault="00B0250B" w:rsidP="00B0250B">
      <w:pPr>
        <w:ind w:firstLine="720"/>
        <w:jc w:val="both"/>
      </w:pPr>
    </w:p>
    <w:p w:rsidR="00B0250B" w:rsidRPr="00DE27AC" w:rsidRDefault="00B0250B" w:rsidP="00B0250B">
      <w:pPr>
        <w:jc w:val="center"/>
      </w:pPr>
      <w:r>
        <w:t>Окно работающего приложения</w:t>
      </w:r>
      <w:r w:rsidRPr="00DE27AC">
        <w:t xml:space="preserve"> </w:t>
      </w:r>
      <w:r w:rsidRPr="00DE27AC">
        <w:softHyphen/>
        <w:t xml:space="preserve">– </w:t>
      </w:r>
      <w:r>
        <w:t>открытие и чтение файла в соответствующем приложении</w:t>
      </w:r>
    </w:p>
    <w:p w:rsidR="00B0250B" w:rsidRDefault="00B0250B" w:rsidP="00B0250B">
      <w:pPr>
        <w:jc w:val="center"/>
      </w:pPr>
    </w:p>
    <w:p w:rsidR="00B0250B" w:rsidRDefault="00B0250B" w:rsidP="00BB753A">
      <w:pPr>
        <w:ind w:left="1440"/>
      </w:pPr>
    </w:p>
    <w:p w:rsidR="000C32BF" w:rsidRDefault="000C32BF" w:rsidP="000C32BF">
      <w:pPr>
        <w:ind w:left="1440"/>
      </w:pPr>
    </w:p>
    <w:p w:rsidR="00C71380" w:rsidRPr="00E93D3A" w:rsidRDefault="00BB753A" w:rsidP="00BB753A">
      <w:pPr>
        <w:ind w:left="1440"/>
        <w:rPr>
          <w:rFonts w:ascii="Courier New" w:hAnsi="Courier New" w:cs="Courier New"/>
        </w:rPr>
      </w:pPr>
      <w:r w:rsidRPr="00E93D3A">
        <w:rPr>
          <w:rFonts w:ascii="Courier New" w:hAnsi="Courier New" w:cs="Courier New"/>
        </w:rPr>
        <w:t xml:space="preserve"> </w:t>
      </w:r>
    </w:p>
    <w:sectPr w:rsidR="00C71380" w:rsidRPr="00E93D3A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6D2" w:rsidRDefault="002926D2" w:rsidP="00465557">
      <w:r>
        <w:separator/>
      </w:r>
    </w:p>
  </w:endnote>
  <w:endnote w:type="continuationSeparator" w:id="0">
    <w:p w:rsidR="002926D2" w:rsidRDefault="002926D2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6D2" w:rsidRDefault="002926D2" w:rsidP="00465557">
      <w:r>
        <w:separator/>
      </w:r>
    </w:p>
  </w:footnote>
  <w:footnote w:type="continuationSeparator" w:id="0">
    <w:p w:rsidR="002926D2" w:rsidRDefault="002926D2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9021C"/>
    <w:multiLevelType w:val="hybridMultilevel"/>
    <w:tmpl w:val="33967D82"/>
    <w:lvl w:ilvl="0" w:tplc="70F0295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Arial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C1690"/>
    <w:multiLevelType w:val="multilevel"/>
    <w:tmpl w:val="91B668E6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6D2"/>
    <w:rsid w:val="00082D6C"/>
    <w:rsid w:val="00091853"/>
    <w:rsid w:val="000A0355"/>
    <w:rsid w:val="000A5502"/>
    <w:rsid w:val="000A6A8A"/>
    <w:rsid w:val="000C2D31"/>
    <w:rsid w:val="000C32BF"/>
    <w:rsid w:val="000C5E35"/>
    <w:rsid w:val="000D2A10"/>
    <w:rsid w:val="000D38C4"/>
    <w:rsid w:val="000D68C2"/>
    <w:rsid w:val="000F7C96"/>
    <w:rsid w:val="001024E9"/>
    <w:rsid w:val="001049B8"/>
    <w:rsid w:val="001076BE"/>
    <w:rsid w:val="00114038"/>
    <w:rsid w:val="001160AD"/>
    <w:rsid w:val="00134C80"/>
    <w:rsid w:val="00141B8B"/>
    <w:rsid w:val="00147B8C"/>
    <w:rsid w:val="00180DFC"/>
    <w:rsid w:val="001A525A"/>
    <w:rsid w:val="001C1A95"/>
    <w:rsid w:val="001E18EE"/>
    <w:rsid w:val="001F2E4D"/>
    <w:rsid w:val="001F406A"/>
    <w:rsid w:val="002212A6"/>
    <w:rsid w:val="00222FEF"/>
    <w:rsid w:val="00227D5F"/>
    <w:rsid w:val="002310C6"/>
    <w:rsid w:val="00232DDD"/>
    <w:rsid w:val="00252324"/>
    <w:rsid w:val="002626EA"/>
    <w:rsid w:val="0026510D"/>
    <w:rsid w:val="00280678"/>
    <w:rsid w:val="00282653"/>
    <w:rsid w:val="002874BA"/>
    <w:rsid w:val="0029215B"/>
    <w:rsid w:val="002926D2"/>
    <w:rsid w:val="002A056D"/>
    <w:rsid w:val="002B7BDA"/>
    <w:rsid w:val="002D0D8E"/>
    <w:rsid w:val="002E35FE"/>
    <w:rsid w:val="0032004C"/>
    <w:rsid w:val="00322F3A"/>
    <w:rsid w:val="0033069E"/>
    <w:rsid w:val="0034472F"/>
    <w:rsid w:val="00363A3B"/>
    <w:rsid w:val="00385E1E"/>
    <w:rsid w:val="003A0719"/>
    <w:rsid w:val="003F0F44"/>
    <w:rsid w:val="004013BD"/>
    <w:rsid w:val="00436A9B"/>
    <w:rsid w:val="004423E2"/>
    <w:rsid w:val="00442747"/>
    <w:rsid w:val="0044335E"/>
    <w:rsid w:val="004459CD"/>
    <w:rsid w:val="00465557"/>
    <w:rsid w:val="0048208F"/>
    <w:rsid w:val="004B0F6A"/>
    <w:rsid w:val="004B5F83"/>
    <w:rsid w:val="004D3269"/>
    <w:rsid w:val="004E0D1E"/>
    <w:rsid w:val="004E5D8F"/>
    <w:rsid w:val="005119D3"/>
    <w:rsid w:val="005132ED"/>
    <w:rsid w:val="00513DC8"/>
    <w:rsid w:val="00524B4C"/>
    <w:rsid w:val="00534EBE"/>
    <w:rsid w:val="00542D77"/>
    <w:rsid w:val="00545708"/>
    <w:rsid w:val="005531C4"/>
    <w:rsid w:val="00592633"/>
    <w:rsid w:val="005A71C0"/>
    <w:rsid w:val="005B6957"/>
    <w:rsid w:val="005C076D"/>
    <w:rsid w:val="005C754F"/>
    <w:rsid w:val="005E4261"/>
    <w:rsid w:val="005E54FB"/>
    <w:rsid w:val="005F08EA"/>
    <w:rsid w:val="005F4474"/>
    <w:rsid w:val="00600F33"/>
    <w:rsid w:val="00634F6A"/>
    <w:rsid w:val="0066048A"/>
    <w:rsid w:val="006A7B0D"/>
    <w:rsid w:val="006B1CED"/>
    <w:rsid w:val="00715E91"/>
    <w:rsid w:val="00732760"/>
    <w:rsid w:val="00737446"/>
    <w:rsid w:val="007429F0"/>
    <w:rsid w:val="00766205"/>
    <w:rsid w:val="00783AE4"/>
    <w:rsid w:val="007958AC"/>
    <w:rsid w:val="007A64C0"/>
    <w:rsid w:val="007C214B"/>
    <w:rsid w:val="007E205D"/>
    <w:rsid w:val="007F28B7"/>
    <w:rsid w:val="00861FD0"/>
    <w:rsid w:val="00891497"/>
    <w:rsid w:val="008A3A9E"/>
    <w:rsid w:val="008B20A6"/>
    <w:rsid w:val="008D19AE"/>
    <w:rsid w:val="008E0522"/>
    <w:rsid w:val="008E3893"/>
    <w:rsid w:val="008F42FB"/>
    <w:rsid w:val="00901568"/>
    <w:rsid w:val="009418DB"/>
    <w:rsid w:val="00980EC4"/>
    <w:rsid w:val="00995915"/>
    <w:rsid w:val="009A01FF"/>
    <w:rsid w:val="009A3043"/>
    <w:rsid w:val="009A49E0"/>
    <w:rsid w:val="009C1817"/>
    <w:rsid w:val="009E534D"/>
    <w:rsid w:val="00A149A6"/>
    <w:rsid w:val="00A15B8D"/>
    <w:rsid w:val="00A2063F"/>
    <w:rsid w:val="00A46FAE"/>
    <w:rsid w:val="00A50BDC"/>
    <w:rsid w:val="00A5199A"/>
    <w:rsid w:val="00A662F9"/>
    <w:rsid w:val="00A73EE2"/>
    <w:rsid w:val="00A90D0D"/>
    <w:rsid w:val="00AA0068"/>
    <w:rsid w:val="00AA7B86"/>
    <w:rsid w:val="00AB2086"/>
    <w:rsid w:val="00AD762B"/>
    <w:rsid w:val="00AE7EBE"/>
    <w:rsid w:val="00AF31E0"/>
    <w:rsid w:val="00B0250B"/>
    <w:rsid w:val="00B10690"/>
    <w:rsid w:val="00B22ABF"/>
    <w:rsid w:val="00B2348C"/>
    <w:rsid w:val="00B84A10"/>
    <w:rsid w:val="00B948F5"/>
    <w:rsid w:val="00B97318"/>
    <w:rsid w:val="00BA5699"/>
    <w:rsid w:val="00BB753A"/>
    <w:rsid w:val="00C05DE2"/>
    <w:rsid w:val="00C207F8"/>
    <w:rsid w:val="00C35587"/>
    <w:rsid w:val="00C53E85"/>
    <w:rsid w:val="00C71380"/>
    <w:rsid w:val="00C768AD"/>
    <w:rsid w:val="00C77A3A"/>
    <w:rsid w:val="00C81705"/>
    <w:rsid w:val="00CA26DE"/>
    <w:rsid w:val="00CA71EB"/>
    <w:rsid w:val="00CB54D5"/>
    <w:rsid w:val="00CC78FF"/>
    <w:rsid w:val="00CD5FCB"/>
    <w:rsid w:val="00CE33C6"/>
    <w:rsid w:val="00CE4EC8"/>
    <w:rsid w:val="00CF3259"/>
    <w:rsid w:val="00D03CBC"/>
    <w:rsid w:val="00D13EE5"/>
    <w:rsid w:val="00D72215"/>
    <w:rsid w:val="00D73BED"/>
    <w:rsid w:val="00D746CB"/>
    <w:rsid w:val="00D77596"/>
    <w:rsid w:val="00D861F9"/>
    <w:rsid w:val="00D87E17"/>
    <w:rsid w:val="00D9259A"/>
    <w:rsid w:val="00D974FD"/>
    <w:rsid w:val="00DA69E3"/>
    <w:rsid w:val="00DC7177"/>
    <w:rsid w:val="00E00E1A"/>
    <w:rsid w:val="00E3782B"/>
    <w:rsid w:val="00E4299F"/>
    <w:rsid w:val="00E4480A"/>
    <w:rsid w:val="00E52755"/>
    <w:rsid w:val="00E57DA5"/>
    <w:rsid w:val="00E67AE9"/>
    <w:rsid w:val="00E831E2"/>
    <w:rsid w:val="00E875AA"/>
    <w:rsid w:val="00E93D3A"/>
    <w:rsid w:val="00EB2D86"/>
    <w:rsid w:val="00EE5E07"/>
    <w:rsid w:val="00EE7E69"/>
    <w:rsid w:val="00EF4377"/>
    <w:rsid w:val="00F1023F"/>
    <w:rsid w:val="00F17C84"/>
    <w:rsid w:val="00F27AC3"/>
    <w:rsid w:val="00F4465C"/>
    <w:rsid w:val="00F730A5"/>
    <w:rsid w:val="00FA27FC"/>
    <w:rsid w:val="00FB5CF4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rsid w:val="0032004C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0"/>
    <w:next w:val="a0"/>
    <w:link w:val="30"/>
    <w:unhideWhenUsed/>
    <w:qFormat/>
    <w:rsid w:val="0032004C"/>
    <w:pPr>
      <w:keepNext/>
      <w:keepLines/>
      <w:numPr>
        <w:ilvl w:val="1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semiHidden/>
    <w:unhideWhenUsed/>
    <w:qFormat/>
    <w:rsid w:val="00D861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Обычный абзац"/>
    <w:basedOn w:val="a0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6">
    <w:name w:val="annotation reference"/>
    <w:semiHidden/>
    <w:rsid w:val="00D77596"/>
    <w:rPr>
      <w:sz w:val="16"/>
      <w:szCs w:val="16"/>
    </w:rPr>
  </w:style>
  <w:style w:type="paragraph" w:styleId="a7">
    <w:name w:val="annotation text"/>
    <w:basedOn w:val="a0"/>
    <w:semiHidden/>
    <w:rsid w:val="00D77596"/>
    <w:rPr>
      <w:sz w:val="20"/>
      <w:szCs w:val="20"/>
    </w:rPr>
  </w:style>
  <w:style w:type="paragraph" w:styleId="a8">
    <w:name w:val="annotation subject"/>
    <w:basedOn w:val="a7"/>
    <w:next w:val="a7"/>
    <w:semiHidden/>
    <w:rsid w:val="00D77596"/>
    <w:rPr>
      <w:b/>
      <w:bCs/>
    </w:rPr>
  </w:style>
  <w:style w:type="paragraph" w:styleId="a9">
    <w:name w:val="Balloon Text"/>
    <w:basedOn w:val="a0"/>
    <w:semiHidden/>
    <w:rsid w:val="00D77596"/>
    <w:rPr>
      <w:rFonts w:ascii="Tahoma" w:hAnsi="Tahoma" w:cs="Tahoma"/>
      <w:sz w:val="16"/>
      <w:szCs w:val="16"/>
    </w:rPr>
  </w:style>
  <w:style w:type="paragraph" w:customStyle="1" w:styleId="aa">
    <w:name w:val="Часть описания"/>
    <w:basedOn w:val="2"/>
    <w:next w:val="a0"/>
    <w:link w:val="ab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b">
    <w:name w:val="Часть описания Знак"/>
    <w:link w:val="aa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1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c">
    <w:name w:val="header"/>
    <w:basedOn w:val="a0"/>
    <w:link w:val="ad"/>
    <w:rsid w:val="0046555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rsid w:val="00465557"/>
    <w:rPr>
      <w:sz w:val="24"/>
      <w:szCs w:val="24"/>
    </w:rPr>
  </w:style>
  <w:style w:type="paragraph" w:styleId="ae">
    <w:name w:val="footer"/>
    <w:basedOn w:val="a0"/>
    <w:link w:val="af"/>
    <w:rsid w:val="0046555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rsid w:val="00465557"/>
    <w:rPr>
      <w:sz w:val="24"/>
      <w:szCs w:val="24"/>
    </w:rPr>
  </w:style>
  <w:style w:type="paragraph" w:styleId="af0">
    <w:name w:val="List Paragraph"/>
    <w:aliases w:val="Задание"/>
    <w:basedOn w:val="3"/>
    <w:next w:val="a0"/>
    <w:link w:val="af1"/>
    <w:uiPriority w:val="34"/>
    <w:qFormat/>
    <w:rsid w:val="00FE775D"/>
    <w:pPr>
      <w:ind w:left="720"/>
      <w:contextualSpacing/>
    </w:pPr>
  </w:style>
  <w:style w:type="character" w:customStyle="1" w:styleId="af1">
    <w:name w:val="Абзац списка Знак"/>
    <w:aliases w:val="Задание Знак"/>
    <w:basedOn w:val="30"/>
    <w:link w:val="af0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1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1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0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0"/>
    <w:next w:val="a0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0"/>
    <w:next w:val="a0"/>
    <w:autoRedefine/>
    <w:uiPriority w:val="39"/>
    <w:rsid w:val="00B2348C"/>
    <w:pPr>
      <w:spacing w:after="100"/>
    </w:pPr>
  </w:style>
  <w:style w:type="character" w:styleId="af3">
    <w:name w:val="Hyperlink"/>
    <w:basedOn w:val="a1"/>
    <w:uiPriority w:val="99"/>
    <w:unhideWhenUsed/>
    <w:rsid w:val="00B2348C"/>
    <w:rPr>
      <w:color w:val="0000FF" w:themeColor="hyperlink"/>
      <w:u w:val="single"/>
    </w:rPr>
  </w:style>
  <w:style w:type="paragraph" w:customStyle="1" w:styleId="a">
    <w:name w:val="Подзаголовок в пункте"/>
    <w:basedOn w:val="4"/>
    <w:next w:val="af4"/>
    <w:qFormat/>
    <w:rsid w:val="00D861F9"/>
    <w:pPr>
      <w:numPr>
        <w:numId w:val="9"/>
      </w:numPr>
    </w:pPr>
    <w:rPr>
      <w:color w:val="auto"/>
    </w:rPr>
  </w:style>
  <w:style w:type="character" w:customStyle="1" w:styleId="40">
    <w:name w:val="Заголовок 4 Знак"/>
    <w:basedOn w:val="a1"/>
    <w:link w:val="4"/>
    <w:semiHidden/>
    <w:rsid w:val="00D861F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f4">
    <w:name w:val="Body Text"/>
    <w:basedOn w:val="a0"/>
    <w:link w:val="af5"/>
    <w:rsid w:val="00D861F9"/>
    <w:pPr>
      <w:spacing w:after="120"/>
    </w:pPr>
  </w:style>
  <w:style w:type="character" w:customStyle="1" w:styleId="af5">
    <w:name w:val="Основной текст Знак"/>
    <w:basedOn w:val="a1"/>
    <w:link w:val="af4"/>
    <w:rsid w:val="00D861F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rsid w:val="0032004C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0"/>
    <w:next w:val="a0"/>
    <w:link w:val="30"/>
    <w:unhideWhenUsed/>
    <w:qFormat/>
    <w:rsid w:val="0032004C"/>
    <w:pPr>
      <w:keepNext/>
      <w:keepLines/>
      <w:numPr>
        <w:ilvl w:val="1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semiHidden/>
    <w:unhideWhenUsed/>
    <w:qFormat/>
    <w:rsid w:val="00D861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Обычный абзац"/>
    <w:basedOn w:val="a0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6">
    <w:name w:val="annotation reference"/>
    <w:semiHidden/>
    <w:rsid w:val="00D77596"/>
    <w:rPr>
      <w:sz w:val="16"/>
      <w:szCs w:val="16"/>
    </w:rPr>
  </w:style>
  <w:style w:type="paragraph" w:styleId="a7">
    <w:name w:val="annotation text"/>
    <w:basedOn w:val="a0"/>
    <w:semiHidden/>
    <w:rsid w:val="00D77596"/>
    <w:rPr>
      <w:sz w:val="20"/>
      <w:szCs w:val="20"/>
    </w:rPr>
  </w:style>
  <w:style w:type="paragraph" w:styleId="a8">
    <w:name w:val="annotation subject"/>
    <w:basedOn w:val="a7"/>
    <w:next w:val="a7"/>
    <w:semiHidden/>
    <w:rsid w:val="00D77596"/>
    <w:rPr>
      <w:b/>
      <w:bCs/>
    </w:rPr>
  </w:style>
  <w:style w:type="paragraph" w:styleId="a9">
    <w:name w:val="Balloon Text"/>
    <w:basedOn w:val="a0"/>
    <w:semiHidden/>
    <w:rsid w:val="00D77596"/>
    <w:rPr>
      <w:rFonts w:ascii="Tahoma" w:hAnsi="Tahoma" w:cs="Tahoma"/>
      <w:sz w:val="16"/>
      <w:szCs w:val="16"/>
    </w:rPr>
  </w:style>
  <w:style w:type="paragraph" w:customStyle="1" w:styleId="aa">
    <w:name w:val="Часть описания"/>
    <w:basedOn w:val="2"/>
    <w:next w:val="a0"/>
    <w:link w:val="ab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b">
    <w:name w:val="Часть описания Знак"/>
    <w:link w:val="aa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1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c">
    <w:name w:val="header"/>
    <w:basedOn w:val="a0"/>
    <w:link w:val="ad"/>
    <w:rsid w:val="0046555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rsid w:val="00465557"/>
    <w:rPr>
      <w:sz w:val="24"/>
      <w:szCs w:val="24"/>
    </w:rPr>
  </w:style>
  <w:style w:type="paragraph" w:styleId="ae">
    <w:name w:val="footer"/>
    <w:basedOn w:val="a0"/>
    <w:link w:val="af"/>
    <w:rsid w:val="0046555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rsid w:val="00465557"/>
    <w:rPr>
      <w:sz w:val="24"/>
      <w:szCs w:val="24"/>
    </w:rPr>
  </w:style>
  <w:style w:type="paragraph" w:styleId="af0">
    <w:name w:val="List Paragraph"/>
    <w:aliases w:val="Задание"/>
    <w:basedOn w:val="3"/>
    <w:next w:val="a0"/>
    <w:link w:val="af1"/>
    <w:uiPriority w:val="34"/>
    <w:qFormat/>
    <w:rsid w:val="00FE775D"/>
    <w:pPr>
      <w:ind w:left="720"/>
      <w:contextualSpacing/>
    </w:pPr>
  </w:style>
  <w:style w:type="character" w:customStyle="1" w:styleId="af1">
    <w:name w:val="Абзац списка Знак"/>
    <w:aliases w:val="Задание Знак"/>
    <w:basedOn w:val="30"/>
    <w:link w:val="af0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1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1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0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0"/>
    <w:next w:val="a0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0"/>
    <w:next w:val="a0"/>
    <w:autoRedefine/>
    <w:uiPriority w:val="39"/>
    <w:rsid w:val="00B2348C"/>
    <w:pPr>
      <w:spacing w:after="100"/>
    </w:pPr>
  </w:style>
  <w:style w:type="character" w:styleId="af3">
    <w:name w:val="Hyperlink"/>
    <w:basedOn w:val="a1"/>
    <w:uiPriority w:val="99"/>
    <w:unhideWhenUsed/>
    <w:rsid w:val="00B2348C"/>
    <w:rPr>
      <w:color w:val="0000FF" w:themeColor="hyperlink"/>
      <w:u w:val="single"/>
    </w:rPr>
  </w:style>
  <w:style w:type="paragraph" w:customStyle="1" w:styleId="a">
    <w:name w:val="Подзаголовок в пункте"/>
    <w:basedOn w:val="4"/>
    <w:next w:val="af4"/>
    <w:qFormat/>
    <w:rsid w:val="00D861F9"/>
    <w:pPr>
      <w:numPr>
        <w:numId w:val="9"/>
      </w:numPr>
    </w:pPr>
    <w:rPr>
      <w:color w:val="auto"/>
    </w:rPr>
  </w:style>
  <w:style w:type="character" w:customStyle="1" w:styleId="40">
    <w:name w:val="Заголовок 4 Знак"/>
    <w:basedOn w:val="a1"/>
    <w:link w:val="4"/>
    <w:semiHidden/>
    <w:rsid w:val="00D861F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f4">
    <w:name w:val="Body Text"/>
    <w:basedOn w:val="a0"/>
    <w:link w:val="af5"/>
    <w:rsid w:val="00D861F9"/>
    <w:pPr>
      <w:spacing w:after="120"/>
    </w:pPr>
  </w:style>
  <w:style w:type="character" w:customStyle="1" w:styleId="af5">
    <w:name w:val="Основной текст Знак"/>
    <w:basedOn w:val="a1"/>
    <w:link w:val="af4"/>
    <w:rsid w:val="00D861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fontTable" Target="fontTable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1%20&#1089;&#1077;&#1084;&#1077;&#1089;&#1090;&#1088;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C2ED7-C0A1-4822-B3B1-A44AA483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</Template>
  <TotalTime>3</TotalTime>
  <Pages>14</Pages>
  <Words>890</Words>
  <Characters>6416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3</cp:revision>
  <dcterms:created xsi:type="dcterms:W3CDTF">2020-11-15T14:47:00Z</dcterms:created>
  <dcterms:modified xsi:type="dcterms:W3CDTF">2020-11-15T14:50:00Z</dcterms:modified>
</cp:coreProperties>
</file>